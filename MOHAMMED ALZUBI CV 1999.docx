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183F36" w:rsidTr="0005185A">
        <w:trPr>
          <w:trHeight w:hRule="exact" w:val="1786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3223E" w:rsidRDefault="007E7FBA" w:rsidP="0005185A">
            <w:pPr>
              <w:pStyle w:val="Title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MOHAMMED ALZUBI</w:t>
            </w:r>
          </w:p>
          <w:p w:rsidR="007E7FBA" w:rsidRPr="00B3223E" w:rsidRDefault="00462BAD" w:rsidP="007E7FBA">
            <w:pPr>
              <w:pStyle w:val="ContactInfo"/>
              <w:contextualSpacing w:val="0"/>
              <w:rPr>
                <w:color w:val="000000" w:themeColor="text1"/>
                <w:sz w:val="40"/>
                <w:szCs w:val="40"/>
              </w:rPr>
            </w:pPr>
            <w:sdt>
              <w:sdtPr>
                <w:rPr>
                  <w:color w:val="000000" w:themeColor="text1"/>
                  <w:sz w:val="40"/>
                  <w:szCs w:val="40"/>
                </w:rPr>
                <w:alias w:val="Enter address:"/>
                <w:tag w:val="Enter address:"/>
                <w:id w:val="352083995"/>
                <w:placeholder>
                  <w:docPart w:val="185AF3DCA34E4409A5E1EAFC57A7590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3223E">
                  <w:rPr>
                    <w:color w:val="000000" w:themeColor="text1"/>
                    <w:sz w:val="40"/>
                    <w:szCs w:val="40"/>
                  </w:rPr>
                  <w:t>Address</w:t>
                </w:r>
              </w:sdtContent>
            </w:sdt>
            <w:r w:rsidR="00692703" w:rsidRPr="00B3223E">
              <w:rPr>
                <w:color w:val="000000" w:themeColor="text1"/>
                <w:sz w:val="40"/>
                <w:szCs w:val="40"/>
              </w:rPr>
              <w:t xml:space="preserve"> </w:t>
            </w:r>
            <w:r w:rsidR="007E7FBA" w:rsidRPr="00B3223E">
              <w:rPr>
                <w:color w:val="000000" w:themeColor="text1"/>
                <w:sz w:val="40"/>
                <w:szCs w:val="40"/>
              </w:rPr>
              <w:t>: Amman</w:t>
            </w:r>
          </w:p>
          <w:p w:rsidR="00692703" w:rsidRPr="00B3223E" w:rsidRDefault="00462BAD" w:rsidP="007E7FBA">
            <w:pPr>
              <w:pStyle w:val="ContactInfo"/>
              <w:contextualSpacing w:val="0"/>
              <w:rPr>
                <w:color w:val="000000" w:themeColor="text1"/>
                <w:sz w:val="40"/>
                <w:szCs w:val="40"/>
              </w:rPr>
            </w:pPr>
            <w:sdt>
              <w:sdtPr>
                <w:rPr>
                  <w:color w:val="000000" w:themeColor="text1"/>
                  <w:sz w:val="40"/>
                  <w:szCs w:val="40"/>
                </w:rPr>
                <w:alias w:val="Enter phone:"/>
                <w:tag w:val="Enter phone:"/>
                <w:id w:val="-1993482697"/>
                <w:placeholder>
                  <w:docPart w:val="A6FA96F062B04200973E840970D5674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3223E">
                  <w:rPr>
                    <w:color w:val="000000" w:themeColor="text1"/>
                    <w:sz w:val="40"/>
                    <w:szCs w:val="40"/>
                  </w:rPr>
                  <w:t>Phone</w:t>
                </w:r>
              </w:sdtContent>
            </w:sdt>
            <w:r w:rsidR="007E7FBA" w:rsidRPr="00B3223E">
              <w:rPr>
                <w:color w:val="000000" w:themeColor="text1"/>
                <w:sz w:val="40"/>
                <w:szCs w:val="40"/>
              </w:rPr>
              <w:t xml:space="preserve"> : +962-790046450</w:t>
            </w:r>
          </w:p>
          <w:p w:rsidR="00692703" w:rsidRPr="00183F36" w:rsidRDefault="00692703" w:rsidP="00913946">
            <w:pPr>
              <w:pStyle w:val="ContactInfoEmphasis"/>
              <w:contextualSpacing w:val="0"/>
              <w:rPr>
                <w:sz w:val="40"/>
                <w:szCs w:val="40"/>
              </w:rPr>
            </w:pPr>
          </w:p>
        </w:tc>
      </w:tr>
      <w:tr w:rsidR="009571D8" w:rsidRPr="00183F36" w:rsidTr="00692703">
        <w:tc>
          <w:tcPr>
            <w:tcW w:w="9360" w:type="dxa"/>
            <w:tcMar>
              <w:top w:w="432" w:type="dxa"/>
            </w:tcMar>
          </w:tcPr>
          <w:p w:rsidR="007E7FBA" w:rsidRPr="00183F36" w:rsidRDefault="007E7FBA" w:rsidP="00913946">
            <w:pPr>
              <w:contextualSpacing w:val="0"/>
              <w:rPr>
                <w:sz w:val="40"/>
                <w:szCs w:val="40"/>
              </w:rPr>
            </w:pPr>
          </w:p>
        </w:tc>
      </w:tr>
    </w:tbl>
    <w:p w:rsidR="0005185A" w:rsidRPr="00B3223E" w:rsidRDefault="0005185A" w:rsidP="0005185A">
      <w:pPr>
        <w:pStyle w:val="Heading1"/>
        <w:rPr>
          <w:color w:val="00BEC0" w:themeColor="accent2" w:themeTint="BF"/>
          <w:sz w:val="40"/>
          <w:szCs w:val="40"/>
        </w:rPr>
      </w:pPr>
      <w:r w:rsidRPr="00B3223E">
        <w:rPr>
          <w:color w:val="00BEC0" w:themeColor="accent2" w:themeTint="BF"/>
          <w:sz w:val="40"/>
          <w:szCs w:val="40"/>
        </w:rPr>
        <w:t>EDUCATION</w:t>
      </w:r>
    </w:p>
    <w:p w:rsidR="00602A66" w:rsidRDefault="003E2D23" w:rsidP="00AC1458">
      <w:pPr>
        <w:pStyle w:val="ListBullet"/>
        <w:rPr>
          <w:color w:val="auto"/>
          <w:sz w:val="40"/>
          <w:szCs w:val="40"/>
        </w:rPr>
      </w:pPr>
      <w:r w:rsidRPr="00183F36">
        <w:rPr>
          <w:rFonts w:eastAsiaTheme="majorEastAsia" w:cstheme="majorBidi"/>
          <w:b/>
          <w:caps/>
          <w:color w:val="auto"/>
          <w:sz w:val="40"/>
          <w:szCs w:val="40"/>
        </w:rPr>
        <w:t>started studying at Al Balqa Applied University from October/2017 to Septemper/2021</w:t>
      </w:r>
    </w:p>
    <w:p w:rsidR="008D7119" w:rsidRPr="00B3223E" w:rsidRDefault="00037066" w:rsidP="00037066">
      <w:pPr>
        <w:pStyle w:val="Heading1"/>
        <w:rPr>
          <w:color w:val="00BEC0" w:themeColor="accent2" w:themeTint="BF"/>
          <w:sz w:val="40"/>
          <w:szCs w:val="40"/>
        </w:rPr>
      </w:pPr>
      <w:r w:rsidRPr="00B3223E">
        <w:rPr>
          <w:color w:val="00BEC0" w:themeColor="accent2" w:themeTint="BF"/>
          <w:sz w:val="40"/>
          <w:szCs w:val="40"/>
        </w:rPr>
        <w:t>THE-JOB TRAINING</w:t>
      </w:r>
    </w:p>
    <w:tbl>
      <w:tblPr>
        <w:tblStyle w:val="TableGrid"/>
        <w:tblW w:w="5315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25"/>
      </w:tblGrid>
      <w:tr w:rsidR="008D7119" w:rsidRPr="00183F36" w:rsidTr="0047487F">
        <w:tc>
          <w:tcPr>
            <w:tcW w:w="9925" w:type="dxa"/>
          </w:tcPr>
          <w:p w:rsidR="008D7119" w:rsidRPr="00183F36" w:rsidRDefault="006F5AFA" w:rsidP="006F5AFA">
            <w:pPr>
              <w:pStyle w:val="ListBullet"/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Training at the Yarmouk Water Company department information Technology</w:t>
            </w:r>
            <w:r w:rsidR="00CD494C" w:rsidRPr="00183F36">
              <w:rPr>
                <w:b/>
                <w:bCs/>
                <w:color w:val="auto"/>
                <w:sz w:val="40"/>
                <w:szCs w:val="40"/>
              </w:rPr>
              <w:t xml:space="preserve"> </w:t>
            </w:r>
            <w:r w:rsidR="008D7119" w:rsidRPr="00183F36">
              <w:rPr>
                <w:b/>
                <w:bCs/>
                <w:color w:val="auto"/>
                <w:sz w:val="40"/>
                <w:szCs w:val="40"/>
              </w:rPr>
              <w:t>from:</w:t>
            </w:r>
            <w:r w:rsidR="008D7119" w:rsidRPr="00183F36">
              <w:rPr>
                <w:rFonts w:hint="cs"/>
                <w:b/>
                <w:bCs/>
                <w:color w:val="auto"/>
                <w:sz w:val="40"/>
                <w:szCs w:val="40"/>
                <w:rtl/>
                <w:lang w:bidi="ar-JO"/>
              </w:rPr>
              <w:t xml:space="preserve"> </w:t>
            </w:r>
            <w:r w:rsidR="008D7119" w:rsidRPr="00183F36">
              <w:rPr>
                <w:b/>
                <w:bCs/>
                <w:color w:val="auto"/>
                <w:sz w:val="40"/>
                <w:szCs w:val="40"/>
                <w:lang w:bidi="ar-JO"/>
              </w:rPr>
              <w:t xml:space="preserve"> </w:t>
            </w:r>
            <w:r w:rsidRPr="00183F36">
              <w:rPr>
                <w:b/>
                <w:bCs/>
                <w:color w:val="auto"/>
                <w:sz w:val="40"/>
                <w:szCs w:val="40"/>
                <w:lang w:bidi="ar-JO"/>
              </w:rPr>
              <w:t>01/3/2021 -  1/5</w:t>
            </w:r>
            <w:r w:rsidR="008D7119" w:rsidRPr="00183F36">
              <w:rPr>
                <w:b/>
                <w:bCs/>
                <w:color w:val="auto"/>
                <w:sz w:val="40"/>
                <w:szCs w:val="40"/>
                <w:lang w:bidi="ar-JO"/>
              </w:rPr>
              <w:t>/2022</w:t>
            </w:r>
          </w:p>
          <w:p w:rsidR="00602A66" w:rsidRDefault="008D7119" w:rsidP="008970BF">
            <w:pPr>
              <w:pStyle w:val="ListBullet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I have taken many courses on site (</w:t>
            </w:r>
            <w:proofErr w:type="spellStart"/>
            <w:r w:rsidR="008970BF">
              <w:rPr>
                <w:b/>
                <w:bCs/>
                <w:color w:val="000000" w:themeColor="text1"/>
                <w:sz w:val="40"/>
                <w:szCs w:val="40"/>
              </w:rPr>
              <w:t>U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demy</w:t>
            </w:r>
            <w:proofErr w:type="spellEnd"/>
            <w:r w:rsidR="005243C5" w:rsidRPr="00183F36">
              <w:rPr>
                <w:b/>
                <w:bCs/>
                <w:color w:val="000000" w:themeColor="text1"/>
                <w:sz w:val="40"/>
                <w:szCs w:val="40"/>
              </w:rPr>
              <w:t>)</w:t>
            </w:r>
            <w:r w:rsidR="005243C5" w:rsidRPr="00183F36">
              <w:rPr>
                <w:color w:val="000000" w:themeColor="text1"/>
                <w:sz w:val="40"/>
                <w:szCs w:val="40"/>
              </w:rPr>
              <w:t>: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HTML &amp; HTML5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CSS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JavaScript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JQuery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GIT &amp; GitHub </w:t>
            </w:r>
          </w:p>
          <w:p w:rsidR="0047487F" w:rsidRPr="00183F36" w:rsidRDefault="0047487F" w:rsidP="0047487F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MySQL</w:t>
            </w:r>
          </w:p>
          <w:p w:rsidR="006D319B" w:rsidRPr="00183F36" w:rsidRDefault="006D319B" w:rsidP="006D319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</w:t>
            </w:r>
            <w:r w:rsidR="0047487F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- The C++ Learning</w:t>
            </w:r>
          </w:p>
          <w:p w:rsidR="006D319B" w:rsidRPr="00183F36" w:rsidRDefault="0047487F" w:rsidP="006D319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   </w:t>
            </w:r>
            <w:r w:rsidR="006D319B" w:rsidRPr="00183F36">
              <w:rPr>
                <w:b/>
                <w:bCs/>
                <w:color w:val="000000" w:themeColor="text1"/>
                <w:sz w:val="40"/>
                <w:szCs w:val="40"/>
              </w:rPr>
              <w:t>- The Python and Django</w:t>
            </w:r>
          </w:p>
          <w:p w:rsidR="006D319B" w:rsidRPr="00183F36" w:rsidRDefault="006D319B" w:rsidP="0047487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47487F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 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- The PHP Learning</w:t>
            </w:r>
          </w:p>
          <w:p w:rsidR="006D319B" w:rsidRPr="00183F36" w:rsidRDefault="0047487F" w:rsidP="006D319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 </w:t>
            </w:r>
            <w:r w:rsidR="006D319B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- The Dart Learning</w:t>
            </w:r>
          </w:p>
          <w:p w:rsidR="006D319B" w:rsidRDefault="0047487F" w:rsidP="006D319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</w:t>
            </w:r>
            <w:r w:rsidR="006D319B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- The Android-Katlin Development</w:t>
            </w:r>
          </w:p>
          <w:p w:rsidR="00D00560" w:rsidRPr="00183F36" w:rsidRDefault="00D00560" w:rsidP="006D319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 xml:space="preserve">       - The Bootstrap 5</w:t>
            </w:r>
          </w:p>
          <w:p w:rsidR="0047487F" w:rsidRPr="00183F36" w:rsidRDefault="006D319B" w:rsidP="0047487F">
            <w:pPr>
              <w:rPr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</w:t>
            </w:r>
            <w:r w:rsidR="0047487F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       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- DevOps Beginners to Advanced</w:t>
            </w:r>
          </w:p>
          <w:p w:rsidR="008D7119" w:rsidRPr="00183F36" w:rsidRDefault="008D7119" w:rsidP="008D7119">
            <w:pPr>
              <w:rPr>
                <w:sz w:val="40"/>
                <w:szCs w:val="40"/>
              </w:rPr>
            </w:pPr>
          </w:p>
        </w:tc>
      </w:tr>
    </w:tbl>
    <w:p w:rsidR="007E7FBA" w:rsidRPr="00183F36" w:rsidRDefault="007E7FBA" w:rsidP="006E1507">
      <w:pPr>
        <w:rPr>
          <w:sz w:val="40"/>
          <w:szCs w:val="40"/>
        </w:rPr>
      </w:pPr>
    </w:p>
    <w:sdt>
      <w:sdtPr>
        <w:rPr>
          <w:sz w:val="40"/>
          <w:szCs w:val="40"/>
        </w:rPr>
        <w:alias w:val="Skills:"/>
        <w:tag w:val="Skills:"/>
        <w:id w:val="-1506659520"/>
        <w:placeholder>
          <w:docPart w:val="9D2DB675B1824631A9E8F46B569F1052"/>
        </w:placeholder>
        <w:temporary/>
        <w:showingPlcHdr/>
        <w15:appearance w15:val="hidden"/>
      </w:sdtPr>
      <w:sdtEndPr/>
      <w:sdtContent>
        <w:p w:rsidR="002A2ADA" w:rsidRPr="00183F36" w:rsidRDefault="002A2ADA" w:rsidP="006F5AFA">
          <w:pPr>
            <w:pStyle w:val="Heading1"/>
            <w:rPr>
              <w:sz w:val="40"/>
              <w:szCs w:val="40"/>
            </w:rPr>
          </w:pPr>
          <w:r w:rsidRPr="00B3223E">
            <w:rPr>
              <w:color w:val="00BEC0" w:themeColor="accent2" w:themeTint="BF"/>
              <w:sz w:val="40"/>
              <w:szCs w:val="40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067"/>
        <w:gridCol w:w="1293"/>
      </w:tblGrid>
      <w:tr w:rsidR="00183F36" w:rsidRPr="00183F36" w:rsidTr="00D924C4">
        <w:trPr>
          <w:trHeight w:val="4018"/>
        </w:trPr>
        <w:tc>
          <w:tcPr>
            <w:tcW w:w="7928" w:type="dxa"/>
          </w:tcPr>
          <w:p w:rsidR="002A2ADA" w:rsidRPr="00183F36" w:rsidRDefault="002A2ADA" w:rsidP="006F6DAA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HTML &amp; HTML5</w:t>
            </w:r>
          </w:p>
          <w:p w:rsidR="002A2ADA" w:rsidRPr="00183F36" w:rsidRDefault="002A2ADA" w:rsidP="006F6DAA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CSS</w:t>
            </w:r>
          </w:p>
          <w:p w:rsidR="002A2ADA" w:rsidRPr="00183F36" w:rsidRDefault="002A2ADA" w:rsidP="006F6DAA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JavaScript</w:t>
            </w:r>
          </w:p>
          <w:p w:rsidR="002A2ADA" w:rsidRDefault="002A2ADA" w:rsidP="006F6DAA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JQuery</w:t>
            </w:r>
          </w:p>
          <w:p w:rsidR="00D00560" w:rsidRPr="00183F36" w:rsidRDefault="00D00560" w:rsidP="006F6DAA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b/>
                <w:bCs/>
                <w:color w:val="auto"/>
                <w:sz w:val="40"/>
                <w:szCs w:val="40"/>
              </w:rPr>
              <w:t>Bootstrap 5</w:t>
            </w:r>
          </w:p>
          <w:p w:rsidR="00037066" w:rsidRPr="00183F36" w:rsidRDefault="002A2ADA" w:rsidP="0003706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GitHub</w:t>
            </w:r>
            <w:r w:rsidR="008970BF">
              <w:rPr>
                <w:b/>
                <w:bCs/>
                <w:color w:val="auto"/>
                <w:sz w:val="40"/>
                <w:szCs w:val="40"/>
              </w:rPr>
              <w:t xml:space="preserve"> &amp; </w:t>
            </w:r>
            <w:proofErr w:type="spellStart"/>
            <w:r w:rsidR="008970BF">
              <w:rPr>
                <w:b/>
                <w:bCs/>
                <w:color w:val="auto"/>
                <w:sz w:val="40"/>
                <w:szCs w:val="40"/>
              </w:rPr>
              <w:t>G</w:t>
            </w:r>
            <w:bookmarkStart w:id="0" w:name="_GoBack"/>
            <w:bookmarkEnd w:id="0"/>
            <w:r w:rsidR="008970BF">
              <w:rPr>
                <w:b/>
                <w:bCs/>
                <w:color w:val="auto"/>
                <w:sz w:val="40"/>
                <w:szCs w:val="40"/>
              </w:rPr>
              <w:t>it</w:t>
            </w:r>
            <w:proofErr w:type="spellEnd"/>
          </w:p>
          <w:p w:rsidR="00037066" w:rsidRPr="00183F36" w:rsidRDefault="00037066" w:rsidP="0003706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Python:                        Basics/Function/OOP                                                          </w:t>
            </w:r>
          </w:p>
          <w:p w:rsidR="00037066" w:rsidRPr="008970BF" w:rsidRDefault="00037066" w:rsidP="008970BF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C++:</w:t>
            </w:r>
            <w:r w:rsidR="008970BF">
              <w:rPr>
                <w:b/>
                <w:bCs/>
                <w:color w:val="auto"/>
                <w:sz w:val="40"/>
                <w:szCs w:val="40"/>
              </w:rPr>
              <w:t xml:space="preserve">  </w:t>
            </w:r>
            <w:r w:rsidRPr="008970BF">
              <w:rPr>
                <w:b/>
                <w:bCs/>
                <w:color w:val="auto"/>
                <w:sz w:val="40"/>
                <w:szCs w:val="40"/>
              </w:rPr>
              <w:t xml:space="preserve">Basics/Arrays/Pointer/Function/OOP                                                                                                                                                                                </w:t>
            </w:r>
          </w:p>
          <w:p w:rsidR="00037066" w:rsidRPr="00183F36" w:rsidRDefault="00037066" w:rsidP="0003706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Teamwork   </w:t>
            </w:r>
          </w:p>
          <w:p w:rsidR="00037066" w:rsidRPr="00183F36" w:rsidRDefault="00037066" w:rsidP="0003706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Dart</w:t>
            </w:r>
          </w:p>
          <w:p w:rsidR="00037066" w:rsidRPr="00183F36" w:rsidRDefault="00037066" w:rsidP="0003706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Android-Katlin</w:t>
            </w: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  </w:t>
            </w:r>
          </w:p>
          <w:p w:rsidR="00183F36" w:rsidRPr="00183F36" w:rsidRDefault="00183F36" w:rsidP="00183F36">
            <w:pPr>
              <w:pStyle w:val="ListBullet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OS:       </w:t>
            </w:r>
          </w:p>
          <w:p w:rsidR="00183F36" w:rsidRPr="00183F36" w:rsidRDefault="00183F36" w:rsidP="00183F36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Windows </w:t>
            </w:r>
          </w:p>
          <w:p w:rsidR="00183F36" w:rsidRPr="00183F36" w:rsidRDefault="00183F36" w:rsidP="00183F36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Linux: </w:t>
            </w:r>
            <w:r w:rsidR="00602A66">
              <w:rPr>
                <w:b/>
                <w:bCs/>
                <w:color w:val="auto"/>
                <w:sz w:val="40"/>
                <w:szCs w:val="40"/>
              </w:rPr>
              <w:t>comma</w:t>
            </w:r>
            <w:r w:rsidRPr="00183F36">
              <w:rPr>
                <w:b/>
                <w:bCs/>
                <w:color w:val="auto"/>
                <w:sz w:val="40"/>
                <w:szCs w:val="40"/>
              </w:rPr>
              <w:t>nd line/ Tools /Bash</w:t>
            </w:r>
          </w:p>
          <w:p w:rsidR="00602A66" w:rsidRDefault="00183F36" w:rsidP="00183F36">
            <w:pPr>
              <w:pStyle w:val="ListBullet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>Creative thinking analytical skills web programming…</w:t>
            </w:r>
          </w:p>
          <w:p w:rsidR="008970BF" w:rsidRDefault="008970BF" w:rsidP="00183F36">
            <w:pPr>
              <w:pStyle w:val="ListBullet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b/>
                <w:bCs/>
                <w:color w:val="auto"/>
                <w:sz w:val="40"/>
                <w:szCs w:val="40"/>
              </w:rPr>
              <w:t>The ability to restore computer maintenance, download Windows in all its stages, and download all definitions.</w:t>
            </w:r>
          </w:p>
          <w:p w:rsidR="00037066" w:rsidRPr="00183F36" w:rsidRDefault="00037066" w:rsidP="00183F36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</w:p>
          <w:p w:rsidR="006F5AFA" w:rsidRPr="00B3223E" w:rsidRDefault="006F5AFA" w:rsidP="006F5AFA">
            <w:pPr>
              <w:pStyle w:val="Heading1"/>
              <w:outlineLvl w:val="0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CODE DEVELOPMENT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004"/>
            </w:tblGrid>
            <w:tr w:rsidR="006F5AFA" w:rsidRPr="00183F36" w:rsidTr="006F5AFA">
              <w:trPr>
                <w:trHeight w:val="119"/>
              </w:trPr>
              <w:tc>
                <w:tcPr>
                  <w:tcW w:w="9290" w:type="dxa"/>
                </w:tcPr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 xml:space="preserve">Visual STUDIO code 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netbeans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brackets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notepad++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subline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pycharm(python)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kali-LINUX (i can use linux)</w:t>
                  </w:r>
                </w:p>
                <w:p w:rsidR="006F5AFA" w:rsidRPr="00183F36" w:rsidRDefault="006F5AFA" w:rsidP="006F5AFA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Dev-C++</w:t>
                  </w:r>
                </w:p>
              </w:tc>
            </w:tr>
          </w:tbl>
          <w:p w:rsidR="00037066" w:rsidRPr="00B3223E" w:rsidRDefault="00037066" w:rsidP="00037066">
            <w:pPr>
              <w:pStyle w:val="Heading1"/>
              <w:outlineLvl w:val="0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PROJECT</w:t>
            </w:r>
          </w:p>
          <w:p w:rsidR="006F5AFA" w:rsidRPr="00183F36" w:rsidRDefault="006F5AFA" w:rsidP="006F5AFA">
            <w:pPr>
              <w:rPr>
                <w:b/>
                <w:bCs/>
                <w:color w:val="000000" w:themeColor="text1"/>
                <w:sz w:val="40"/>
                <w:szCs w:val="40"/>
                <w:rtl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I have done some simple projects</w:t>
            </w:r>
            <w:r w:rsidR="002328AC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that e</w:t>
            </w:r>
            <w:r w:rsidR="002328AC" w:rsidRPr="00183F36">
              <w:rPr>
                <w:b/>
                <w:bCs/>
                <w:color w:val="000000" w:themeColor="text1"/>
                <w:sz w:val="40"/>
                <w:szCs w:val="40"/>
              </w:rPr>
              <w:t xml:space="preserve">xceed 30 projects on my site on </w:t>
            </w:r>
            <w:r w:rsidRPr="00183F36">
              <w:rPr>
                <w:b/>
                <w:bCs/>
                <w:color w:val="000000" w:themeColor="text1"/>
                <w:sz w:val="40"/>
                <w:szCs w:val="40"/>
              </w:rPr>
              <w:t>GitHub</w:t>
            </w:r>
            <w:r w:rsidRPr="00183F36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ar-JO"/>
              </w:rPr>
              <w:t>.</w:t>
            </w:r>
          </w:p>
          <w:p w:rsidR="006F5AFA" w:rsidRPr="00183F36" w:rsidRDefault="006F5AFA" w:rsidP="006F5AFA">
            <w:pPr>
              <w:rPr>
                <w:b/>
                <w:bCs/>
                <w:color w:val="000000" w:themeColor="text1"/>
                <w:sz w:val="40"/>
                <w:szCs w:val="40"/>
                <w:rtl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Here are some of them</w:t>
            </w:r>
            <w:r w:rsidRPr="00183F36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ar-JO"/>
              </w:rPr>
              <w:t>:</w:t>
            </w:r>
          </w:p>
          <w:p w:rsidR="006F5AFA" w:rsidRPr="00183F36" w:rsidRDefault="002328AC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 xml:space="preserve"> </w:t>
            </w:r>
            <w:r w:rsidR="006F5AFA" w:rsidRPr="00183F36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ar-JO"/>
              </w:rPr>
              <w:t>1</w:t>
            </w:r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.Pokémon-Game</w:t>
            </w:r>
          </w:p>
          <w:p w:rsidR="006F5AFA" w:rsidRPr="00183F36" w:rsidRDefault="00AB33AC" w:rsidP="006F5AFA">
            <w:pPr>
              <w:rPr>
                <w:b/>
                <w:bCs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[</w:t>
            </w:r>
            <w:hyperlink r:id="rId7" w:history="1">
              <w:r w:rsidR="006F5AFA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https://mohammedcs9.github.io/Pokemon-Game/</w:t>
              </w:r>
            </w:hyperlink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6F5AFA" w:rsidRPr="00183F36" w:rsidRDefault="006F5AFA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2.Maths-Game</w:t>
            </w:r>
          </w:p>
          <w:p w:rsidR="0005185A" w:rsidRPr="00602A66" w:rsidRDefault="00AB33AC" w:rsidP="00602A66">
            <w:pPr>
              <w:rPr>
                <w:b/>
                <w:bCs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[</w:t>
            </w:r>
            <w:hyperlink r:id="rId8" w:history="1">
              <w:r w:rsidR="006F5AFA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https://mohammedcs9.github.io/4.Maths-Game/</w:t>
              </w:r>
            </w:hyperlink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  <w:r w:rsidR="0005185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 xml:space="preserve">                       </w:t>
            </w:r>
            <w:r w:rsidR="00602A6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 xml:space="preserve">                               </w:t>
            </w:r>
          </w:p>
          <w:p w:rsidR="006F5AFA" w:rsidRPr="00183F36" w:rsidRDefault="0005185A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 xml:space="preserve">3.Level </w:t>
            </w:r>
            <w:r w:rsidR="00AB33AC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[</w:t>
            </w:r>
            <w:hyperlink r:id="rId9" w:history="1">
              <w:r w:rsidR="006F5AFA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https://mohammedcs9.github.io/LEVEL/</w:t>
              </w:r>
            </w:hyperlink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6F5AFA" w:rsidRPr="00183F36" w:rsidRDefault="006F5AFA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4.Copy-To-Clipboard</w:t>
            </w:r>
          </w:p>
          <w:p w:rsidR="006F5AFA" w:rsidRPr="00183F36" w:rsidRDefault="00AB33AC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[</w:t>
            </w:r>
            <w:hyperlink r:id="rId10" w:history="1">
              <w:r w:rsidR="006F5AFA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https://mohammedcs9.github.io/Copy-To-Clipboard/</w:t>
              </w:r>
            </w:hyperlink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6F5AFA" w:rsidRPr="00183F36" w:rsidRDefault="006F5AFA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lastRenderedPageBreak/>
              <w:t>5.Drag-and-Drop</w:t>
            </w:r>
          </w:p>
          <w:p w:rsidR="006F5AFA" w:rsidRPr="00183F36" w:rsidRDefault="00AB33AC" w:rsidP="006F5AF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[</w:t>
            </w:r>
            <w:hyperlink r:id="rId11" w:history="1">
              <w:r w:rsidR="006F5AFA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https://mohammedcs9.github.io/2.Drag-and-Drop/</w:t>
              </w:r>
            </w:hyperlink>
            <w:r w:rsidR="006F5AF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037066" w:rsidRPr="00183F36" w:rsidRDefault="006F5AFA" w:rsidP="0005185A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6.</w:t>
            </w:r>
            <w:r w:rsidR="0005185A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Nouvil</w:t>
            </w:r>
            <w:r w:rsidR="00AB33AC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 xml:space="preserve"> [</w:t>
            </w:r>
            <w:hyperlink r:id="rId12" w:history="1">
              <w:r w:rsidR="00AB33AC"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https://mohammedcs9.github.io/Nouvil09</w:t>
              </w:r>
            </w:hyperlink>
            <w:r w:rsidR="00046D80"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05185A" w:rsidRPr="00183F36" w:rsidRDefault="0005185A" w:rsidP="00D924C4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7.Cruds[</w:t>
            </w:r>
            <w:hyperlink r:id="rId13" w:history="1">
              <w:r w:rsidRPr="00183F36">
                <w:rPr>
                  <w:rStyle w:val="Hyperlink"/>
                  <w:b/>
                  <w:bCs/>
                  <w:sz w:val="40"/>
                  <w:szCs w:val="40"/>
                  <w:lang w:bidi="ar-JO"/>
                </w:rPr>
                <w:t>https://mohammedcs9.github.io/projectcruds</w:t>
              </w:r>
            </w:hyperlink>
            <w:r w:rsidRPr="00183F36"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  <w:t>]</w:t>
            </w:r>
          </w:p>
          <w:p w:rsidR="002328AC" w:rsidRPr="00B3223E" w:rsidRDefault="002328AC" w:rsidP="002328AC">
            <w:pPr>
              <w:pStyle w:val="Heading1"/>
              <w:outlineLvl w:val="0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collaboration tools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004"/>
            </w:tblGrid>
            <w:tr w:rsidR="002328AC" w:rsidRPr="00183F36" w:rsidTr="006F6DAA">
              <w:tc>
                <w:tcPr>
                  <w:tcW w:w="9290" w:type="dxa"/>
                </w:tcPr>
                <w:p w:rsidR="002328AC" w:rsidRPr="00183F36" w:rsidRDefault="002328AC" w:rsidP="002328AC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teams</w:t>
                  </w:r>
                </w:p>
                <w:p w:rsidR="002328AC" w:rsidRPr="00183F36" w:rsidRDefault="002328AC" w:rsidP="002328AC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7D7F" w:themeColor="accent2" w:themeTint="E6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zoom</w:t>
                  </w:r>
                </w:p>
              </w:tc>
            </w:tr>
          </w:tbl>
          <w:p w:rsidR="002328AC" w:rsidRPr="00183F36" w:rsidRDefault="002328AC" w:rsidP="002328AC">
            <w:pPr>
              <w:pStyle w:val="Heading1"/>
              <w:outlineLvl w:val="0"/>
              <w:rPr>
                <w:sz w:val="40"/>
                <w:szCs w:val="40"/>
              </w:rPr>
            </w:pPr>
          </w:p>
          <w:p w:rsidR="002328AC" w:rsidRPr="00B3223E" w:rsidRDefault="002328AC" w:rsidP="002328AC">
            <w:pPr>
              <w:pStyle w:val="Heading1"/>
              <w:outlineLvl w:val="0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language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004"/>
            </w:tblGrid>
            <w:tr w:rsidR="002328AC" w:rsidRPr="00183F36" w:rsidTr="006F6DAA">
              <w:tc>
                <w:tcPr>
                  <w:tcW w:w="9290" w:type="dxa"/>
                </w:tcPr>
                <w:p w:rsidR="002328AC" w:rsidRPr="00183F36" w:rsidRDefault="002328AC" w:rsidP="00602A66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english – good</w:t>
                  </w:r>
                </w:p>
                <w:p w:rsidR="002328AC" w:rsidRPr="00602A66" w:rsidRDefault="00602A66" w:rsidP="00602A66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  <w:t>arabic – excellent</w:t>
                  </w:r>
                </w:p>
              </w:tc>
            </w:tr>
          </w:tbl>
          <w:p w:rsidR="002328AC" w:rsidRPr="00183F36" w:rsidRDefault="002328AC" w:rsidP="002328AC">
            <w:pPr>
              <w:rPr>
                <w:b/>
                <w:bCs/>
                <w:color w:val="000000" w:themeColor="text1"/>
                <w:sz w:val="40"/>
                <w:szCs w:val="40"/>
                <w:lang w:bidi="ar-JO"/>
              </w:rPr>
            </w:pPr>
          </w:p>
          <w:p w:rsidR="002328AC" w:rsidRPr="00B3223E" w:rsidRDefault="00B3223E" w:rsidP="002328AC">
            <w:pPr>
              <w:pStyle w:val="Heading1"/>
              <w:outlineLvl w:val="0"/>
              <w:rPr>
                <w:color w:val="00BEC0" w:themeColor="accent2" w:themeTint="BF"/>
                <w:sz w:val="40"/>
                <w:szCs w:val="40"/>
              </w:rPr>
            </w:pPr>
            <w:r w:rsidRPr="00B3223E">
              <w:rPr>
                <w:color w:val="00BEC0" w:themeColor="accent2" w:themeTint="BF"/>
                <w:sz w:val="40"/>
                <w:szCs w:val="40"/>
              </w:rPr>
              <w:t>email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004"/>
            </w:tblGrid>
            <w:tr w:rsidR="002328AC" w:rsidRPr="00183F36" w:rsidTr="006F6DAA">
              <w:tc>
                <w:tcPr>
                  <w:tcW w:w="9290" w:type="dxa"/>
                </w:tcPr>
                <w:p w:rsidR="002328AC" w:rsidRPr="00183F36" w:rsidRDefault="008970BF" w:rsidP="008970BF">
                  <w:pPr>
                    <w:contextualSpacing w:val="0"/>
                    <w:rPr>
                      <w:rStyle w:val="Hyperlink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>LinkedIn:</w:t>
                  </w:r>
                  <w:hyperlink r:id="rId14" w:history="1">
                    <w:r w:rsidR="002328AC" w:rsidRPr="00183F36">
                      <w:rPr>
                        <w:rStyle w:val="Hyperlink"/>
                        <w:color w:val="000000" w:themeColor="text1"/>
                        <w:sz w:val="40"/>
                        <w:szCs w:val="40"/>
                      </w:rPr>
                      <w:t>alzoubimohmmadcs@gmail.com</w:t>
                    </w:r>
                  </w:hyperlink>
                </w:p>
                <w:p w:rsidR="002328AC" w:rsidRPr="008970BF" w:rsidRDefault="002328AC" w:rsidP="008970BF">
                  <w:pPr>
                    <w:contextualSpacing w:val="0"/>
                    <w:rPr>
                      <w:rStyle w:val="Hyperlink"/>
                      <w:color w:val="FF0000"/>
                      <w:sz w:val="40"/>
                      <w:szCs w:val="40"/>
                      <w:u w:val="none"/>
                    </w:rPr>
                  </w:pPr>
                  <w:r w:rsidRPr="00183F36">
                    <w:rPr>
                      <w:color w:val="FF0000"/>
                      <w:sz w:val="40"/>
                      <w:szCs w:val="40"/>
                    </w:rPr>
                    <w:t>GitHub:</w:t>
                  </w:r>
                  <w:hyperlink r:id="rId15" w:history="1">
                    <w:r w:rsidRPr="00183F36">
                      <w:rPr>
                        <w:rStyle w:val="Hyperlink"/>
                        <w:color w:val="000000" w:themeColor="text1"/>
                        <w:sz w:val="40"/>
                        <w:szCs w:val="40"/>
                      </w:rPr>
                      <w:t>mohmmadcs585@gmail.com</w:t>
                    </w:r>
                  </w:hyperlink>
                </w:p>
                <w:p w:rsidR="002328AC" w:rsidRPr="00183F36" w:rsidRDefault="002328AC" w:rsidP="00183F36">
                  <w:pPr>
                    <w:contextualSpacing w:val="0"/>
                    <w:rPr>
                      <w:rFonts w:eastAsiaTheme="majorEastAsia" w:cstheme="majorBidi"/>
                      <w:b/>
                      <w:caps/>
                      <w:color w:val="000000" w:themeColor="text1"/>
                      <w:sz w:val="40"/>
                      <w:szCs w:val="40"/>
                    </w:rPr>
                  </w:pPr>
                  <w:r w:rsidRPr="00183F36">
                    <w:rPr>
                      <w:rStyle w:val="Hyperlink"/>
                      <w:color w:val="000000" w:themeColor="text1"/>
                      <w:sz w:val="40"/>
                      <w:szCs w:val="40"/>
                    </w:rPr>
                    <w:t>(My Name On GitHub =&gt; mohammedcs9)</w:t>
                  </w:r>
                </w:p>
              </w:tc>
            </w:tr>
          </w:tbl>
          <w:p w:rsidR="002A2ADA" w:rsidRPr="00183F36" w:rsidRDefault="002A2ADA" w:rsidP="00183F36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1432" w:type="dxa"/>
            <w:tcMar>
              <w:left w:w="360" w:type="dxa"/>
            </w:tcMar>
          </w:tcPr>
          <w:p w:rsidR="00037066" w:rsidRPr="00183F36" w:rsidRDefault="00037066" w:rsidP="00037066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</w:p>
          <w:p w:rsidR="00602A66" w:rsidRDefault="002A2ADA" w:rsidP="00037066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40"/>
                <w:szCs w:val="40"/>
              </w:rPr>
            </w:pPr>
            <w:r w:rsidRPr="00183F36">
              <w:rPr>
                <w:b/>
                <w:bCs/>
                <w:color w:val="auto"/>
                <w:sz w:val="40"/>
                <w:szCs w:val="40"/>
              </w:rPr>
              <w:t xml:space="preserve">                                       </w:t>
            </w:r>
          </w:p>
          <w:p w:rsidR="00602A66" w:rsidRDefault="00602A66" w:rsidP="006F6DAA">
            <w:pPr>
              <w:pStyle w:val="ListBullet"/>
              <w:numPr>
                <w:ilvl w:val="0"/>
                <w:numId w:val="0"/>
              </w:numPr>
              <w:ind w:left="1080"/>
              <w:rPr>
                <w:b/>
                <w:bCs/>
                <w:color w:val="auto"/>
                <w:sz w:val="40"/>
                <w:szCs w:val="40"/>
              </w:rPr>
            </w:pPr>
          </w:p>
          <w:p w:rsidR="002A2ADA" w:rsidRPr="00183F36" w:rsidRDefault="002A2ADA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</w:p>
          <w:p w:rsidR="002A2ADA" w:rsidRPr="00183F36" w:rsidRDefault="002A2ADA" w:rsidP="006F6DAA">
            <w:pPr>
              <w:pStyle w:val="ListBullet"/>
              <w:numPr>
                <w:ilvl w:val="0"/>
                <w:numId w:val="0"/>
              </w:numPr>
              <w:ind w:left="1080"/>
              <w:contextualSpacing w:val="0"/>
              <w:rPr>
                <w:b/>
                <w:bCs/>
                <w:color w:val="auto"/>
                <w:sz w:val="40"/>
                <w:szCs w:val="40"/>
              </w:rPr>
            </w:pPr>
          </w:p>
        </w:tc>
      </w:tr>
    </w:tbl>
    <w:p w:rsidR="00D924C4" w:rsidRDefault="00D924C4" w:rsidP="00D924C4">
      <w:pPr>
        <w:pStyle w:val="Heading1"/>
        <w:rPr>
          <w:color w:val="00BEC0" w:themeColor="accent2" w:themeTint="BF"/>
          <w:sz w:val="40"/>
          <w:szCs w:val="40"/>
        </w:rPr>
      </w:pPr>
      <w:r>
        <w:rPr>
          <w:color w:val="00BEC0" w:themeColor="accent2" w:themeTint="BF"/>
          <w:sz w:val="40"/>
          <w:szCs w:val="40"/>
        </w:rPr>
        <w:lastRenderedPageBreak/>
        <w:t>my date of birth</w:t>
      </w:r>
    </w:p>
    <w:p w:rsidR="00D924C4" w:rsidRPr="00D924C4" w:rsidRDefault="00D924C4" w:rsidP="00D924C4">
      <w:pPr>
        <w:pStyle w:val="Heading1"/>
        <w:rPr>
          <w:rFonts w:asciiTheme="majorBidi" w:hAnsiTheme="majorBidi"/>
          <w:color w:val="000000" w:themeColor="text1"/>
          <w:sz w:val="40"/>
          <w:szCs w:val="40"/>
        </w:rPr>
      </w:pPr>
      <w:r w:rsidRPr="00D924C4">
        <w:rPr>
          <w:rFonts w:asciiTheme="majorBidi" w:hAnsiTheme="majorBidi"/>
          <w:color w:val="000000" w:themeColor="text1"/>
          <w:sz w:val="40"/>
          <w:szCs w:val="40"/>
        </w:rPr>
        <w:t xml:space="preserve">i was born in </w:t>
      </w:r>
      <w:r>
        <w:rPr>
          <w:rFonts w:asciiTheme="majorBidi" w:hAnsiTheme="majorBidi"/>
          <w:color w:val="000000" w:themeColor="text1"/>
          <w:sz w:val="40"/>
          <w:szCs w:val="40"/>
        </w:rPr>
        <w:t>09/10/1999</w:t>
      </w:r>
    </w:p>
    <w:p w:rsidR="005243C5" w:rsidRPr="00183F36" w:rsidRDefault="005243C5" w:rsidP="00602A66">
      <w:pPr>
        <w:pStyle w:val="ListBullet"/>
        <w:numPr>
          <w:ilvl w:val="0"/>
          <w:numId w:val="0"/>
        </w:numPr>
        <w:rPr>
          <w:sz w:val="40"/>
          <w:szCs w:val="40"/>
        </w:rPr>
      </w:pPr>
    </w:p>
    <w:sectPr w:rsidR="005243C5" w:rsidRPr="00183F36" w:rsidSect="005A1B10">
      <w:footerReference w:type="default" r:id="rId16"/>
      <w:headerReference w:type="first" r:id="rId1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BAD" w:rsidRDefault="00462BAD" w:rsidP="0068194B">
      <w:r>
        <w:separator/>
      </w:r>
    </w:p>
    <w:p w:rsidR="00462BAD" w:rsidRDefault="00462BAD"/>
    <w:p w:rsidR="00462BAD" w:rsidRDefault="00462BAD"/>
  </w:endnote>
  <w:endnote w:type="continuationSeparator" w:id="0">
    <w:p w:rsidR="00462BAD" w:rsidRDefault="00462BAD" w:rsidP="0068194B">
      <w:r>
        <w:continuationSeparator/>
      </w:r>
    </w:p>
    <w:p w:rsidR="00462BAD" w:rsidRDefault="00462BAD"/>
    <w:p w:rsidR="00462BAD" w:rsidRDefault="00462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0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BAD" w:rsidRDefault="00462BAD" w:rsidP="0068194B">
      <w:r>
        <w:separator/>
      </w:r>
    </w:p>
    <w:p w:rsidR="00462BAD" w:rsidRDefault="00462BAD"/>
    <w:p w:rsidR="00462BAD" w:rsidRDefault="00462BAD"/>
  </w:footnote>
  <w:footnote w:type="continuationSeparator" w:id="0">
    <w:p w:rsidR="00462BAD" w:rsidRDefault="00462BAD" w:rsidP="0068194B">
      <w:r>
        <w:continuationSeparator/>
      </w:r>
    </w:p>
    <w:p w:rsidR="00462BAD" w:rsidRDefault="00462BAD"/>
    <w:p w:rsidR="00462BAD" w:rsidRDefault="00462BA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116D2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1345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4555E3"/>
    <w:multiLevelType w:val="hybridMultilevel"/>
    <w:tmpl w:val="EA1E1662"/>
    <w:lvl w:ilvl="0" w:tplc="FB8A8D58">
      <w:start w:val="6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D3F05"/>
    <w:multiLevelType w:val="hybridMultilevel"/>
    <w:tmpl w:val="A93E1866"/>
    <w:lvl w:ilvl="0" w:tplc="0E2881BC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C4B61C86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BC3346"/>
    <w:multiLevelType w:val="hybridMultilevel"/>
    <w:tmpl w:val="9D72A46E"/>
    <w:lvl w:ilvl="0" w:tplc="222E8B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BA"/>
    <w:rsid w:val="000001EF"/>
    <w:rsid w:val="00007322"/>
    <w:rsid w:val="00007728"/>
    <w:rsid w:val="00024584"/>
    <w:rsid w:val="00024730"/>
    <w:rsid w:val="00037066"/>
    <w:rsid w:val="00046D80"/>
    <w:rsid w:val="0005185A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3F3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8AC"/>
    <w:rsid w:val="00236D54"/>
    <w:rsid w:val="00241D8C"/>
    <w:rsid w:val="00241FDB"/>
    <w:rsid w:val="0024720C"/>
    <w:rsid w:val="002617AE"/>
    <w:rsid w:val="002638D0"/>
    <w:rsid w:val="002647D3"/>
    <w:rsid w:val="00273E59"/>
    <w:rsid w:val="00275EAE"/>
    <w:rsid w:val="00294998"/>
    <w:rsid w:val="00297F18"/>
    <w:rsid w:val="002A1945"/>
    <w:rsid w:val="002A2ADA"/>
    <w:rsid w:val="002B2958"/>
    <w:rsid w:val="002B3FC8"/>
    <w:rsid w:val="002D23C5"/>
    <w:rsid w:val="002D6137"/>
    <w:rsid w:val="002D72E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4DA9"/>
    <w:rsid w:val="003E160D"/>
    <w:rsid w:val="003E2D23"/>
    <w:rsid w:val="003F1D5F"/>
    <w:rsid w:val="00405128"/>
    <w:rsid w:val="00406CFF"/>
    <w:rsid w:val="00416B25"/>
    <w:rsid w:val="00420592"/>
    <w:rsid w:val="004319E0"/>
    <w:rsid w:val="00437E8C"/>
    <w:rsid w:val="00440225"/>
    <w:rsid w:val="00462BAD"/>
    <w:rsid w:val="004726BC"/>
    <w:rsid w:val="00474105"/>
    <w:rsid w:val="0047487F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5C8"/>
    <w:rsid w:val="004E01EB"/>
    <w:rsid w:val="004E2794"/>
    <w:rsid w:val="00510392"/>
    <w:rsid w:val="00513E2A"/>
    <w:rsid w:val="005243C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2A66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319B"/>
    <w:rsid w:val="006D776D"/>
    <w:rsid w:val="006E1507"/>
    <w:rsid w:val="006F5AFA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FBA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70BF"/>
    <w:rsid w:val="008A6538"/>
    <w:rsid w:val="008C7056"/>
    <w:rsid w:val="008D7119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AC"/>
    <w:rsid w:val="00AB610B"/>
    <w:rsid w:val="00AD360E"/>
    <w:rsid w:val="00AD40FB"/>
    <w:rsid w:val="00AD782D"/>
    <w:rsid w:val="00AE7650"/>
    <w:rsid w:val="00B10EBE"/>
    <w:rsid w:val="00B236F1"/>
    <w:rsid w:val="00B322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494C"/>
    <w:rsid w:val="00CE4030"/>
    <w:rsid w:val="00CE64B3"/>
    <w:rsid w:val="00CF1A49"/>
    <w:rsid w:val="00D00560"/>
    <w:rsid w:val="00D0630C"/>
    <w:rsid w:val="00D243A9"/>
    <w:rsid w:val="00D305E5"/>
    <w:rsid w:val="00D37CD3"/>
    <w:rsid w:val="00D66A52"/>
    <w:rsid w:val="00D66EFA"/>
    <w:rsid w:val="00D72A2D"/>
    <w:rsid w:val="00D924C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19D5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0307"/>
  <w15:chartTrackingRefBased/>
  <w15:docId w15:val="{12182C28-02F9-4FF0-9EE4-4DB9EE8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3A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medcs9.github.io/4.Maths-Game/" TargetMode="External"/><Relationship Id="rId13" Type="http://schemas.openxmlformats.org/officeDocument/2006/relationships/hyperlink" Target="https://mohammedcs9.github.io/projectcru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hammedcs9.github.io/Pokemon-Game/" TargetMode="External"/><Relationship Id="rId12" Type="http://schemas.openxmlformats.org/officeDocument/2006/relationships/hyperlink" Target="https://mohammedcs9.github.io/Nouvil0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hammedcs9.github.io/2.Drag-and-Drop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ohmmadcs585@gmail.com" TargetMode="External"/><Relationship Id="rId10" Type="http://schemas.openxmlformats.org/officeDocument/2006/relationships/hyperlink" Target="https://mohammedcs9.github.io/Copy-To-Clipboard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mohammedcs9.github.io/LEVEL/" TargetMode="External"/><Relationship Id="rId14" Type="http://schemas.openxmlformats.org/officeDocument/2006/relationships/hyperlink" Target="mailto:alzoubimohmmadc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5AF3DCA34E4409A5E1EAFC57A7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2067-0A12-470B-8109-D4F8D8A038E7}"/>
      </w:docPartPr>
      <w:docPartBody>
        <w:p w:rsidR="00F654A5" w:rsidRDefault="00CB52EC">
          <w:pPr>
            <w:pStyle w:val="185AF3DCA34E4409A5E1EAFC57A7590C"/>
          </w:pPr>
          <w:r w:rsidRPr="00CF1A49">
            <w:t>Address</w:t>
          </w:r>
        </w:p>
      </w:docPartBody>
    </w:docPart>
    <w:docPart>
      <w:docPartPr>
        <w:name w:val="A6FA96F062B04200973E840970D5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2FB6-1D59-45CE-A9F9-5342BA68F845}"/>
      </w:docPartPr>
      <w:docPartBody>
        <w:p w:rsidR="00F654A5" w:rsidRDefault="00CB52EC">
          <w:pPr>
            <w:pStyle w:val="A6FA96F062B04200973E840970D5674E"/>
          </w:pPr>
          <w:r w:rsidRPr="00CF1A49">
            <w:t>Phone</w:t>
          </w:r>
        </w:p>
      </w:docPartBody>
    </w:docPart>
    <w:docPart>
      <w:docPartPr>
        <w:name w:val="9D2DB675B1824631A9E8F46B569F1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951D-D9BC-4CB7-A273-194229B525E4}"/>
      </w:docPartPr>
      <w:docPartBody>
        <w:p w:rsidR="00F654A5" w:rsidRDefault="006D1AD0" w:rsidP="006D1AD0">
          <w:pPr>
            <w:pStyle w:val="9D2DB675B1824631A9E8F46B569F105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D0"/>
    <w:rsid w:val="001A39D8"/>
    <w:rsid w:val="003F786B"/>
    <w:rsid w:val="006D1AD0"/>
    <w:rsid w:val="00CB52EC"/>
    <w:rsid w:val="00F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C9B54928E4DA0AF42DF5C5C9A501D">
    <w:name w:val="905C9B54928E4DA0AF42DF5C5C9A501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EA5E2424564E64B59841B3A1E7E10B">
    <w:name w:val="B6EA5E2424564E64B59841B3A1E7E10B"/>
  </w:style>
  <w:style w:type="paragraph" w:customStyle="1" w:styleId="185AF3DCA34E4409A5E1EAFC57A7590C">
    <w:name w:val="185AF3DCA34E4409A5E1EAFC57A7590C"/>
  </w:style>
  <w:style w:type="paragraph" w:customStyle="1" w:styleId="0A0B2191E6E54DDB93CFF6F4CF2F5C30">
    <w:name w:val="0A0B2191E6E54DDB93CFF6F4CF2F5C30"/>
  </w:style>
  <w:style w:type="paragraph" w:customStyle="1" w:styleId="A6FA96F062B04200973E840970D5674E">
    <w:name w:val="A6FA96F062B04200973E840970D5674E"/>
  </w:style>
  <w:style w:type="paragraph" w:customStyle="1" w:styleId="F7D123F14492414F8CC3F7ABFE79637A">
    <w:name w:val="F7D123F14492414F8CC3F7ABFE79637A"/>
  </w:style>
  <w:style w:type="paragraph" w:customStyle="1" w:styleId="78B096EF379F43C3B446090E1996959C">
    <w:name w:val="78B096EF379F43C3B446090E1996959C"/>
  </w:style>
  <w:style w:type="paragraph" w:customStyle="1" w:styleId="D6E56B01B46B4FCCAD890F1CD0EF2AE6">
    <w:name w:val="D6E56B01B46B4FCCAD890F1CD0EF2AE6"/>
  </w:style>
  <w:style w:type="paragraph" w:customStyle="1" w:styleId="C6B055EE30674A8D978A70E277EF65BF">
    <w:name w:val="C6B055EE30674A8D978A70E277EF65BF"/>
  </w:style>
  <w:style w:type="paragraph" w:customStyle="1" w:styleId="078949D33ED34E52A8CD9CA9D7796EAE">
    <w:name w:val="078949D33ED34E52A8CD9CA9D7796EAE"/>
  </w:style>
  <w:style w:type="paragraph" w:customStyle="1" w:styleId="A6EBE25CC85E4E59957B2533B7B038F5">
    <w:name w:val="A6EBE25CC85E4E59957B2533B7B038F5"/>
  </w:style>
  <w:style w:type="paragraph" w:customStyle="1" w:styleId="386187870A5144DAA4247DBF0D97F6F6">
    <w:name w:val="386187870A5144DAA4247DBF0D97F6F6"/>
  </w:style>
  <w:style w:type="paragraph" w:customStyle="1" w:styleId="F0675ED21A4C48A1964A445D10CAD75D">
    <w:name w:val="F0675ED21A4C48A1964A445D10CAD75D"/>
  </w:style>
  <w:style w:type="paragraph" w:customStyle="1" w:styleId="251F3684DA10465BAFB3F29D2F2E9E9A">
    <w:name w:val="251F3684DA10465BAFB3F29D2F2E9E9A"/>
  </w:style>
  <w:style w:type="paragraph" w:customStyle="1" w:styleId="47A9BE0CC1F84836B5D05D50200D8B44">
    <w:name w:val="47A9BE0CC1F84836B5D05D50200D8B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C5D350D1F2B402EA12362EBD11D55D9">
    <w:name w:val="7C5D350D1F2B402EA12362EBD11D55D9"/>
  </w:style>
  <w:style w:type="paragraph" w:customStyle="1" w:styleId="CC782F6483E14608A094800E6E52E30F">
    <w:name w:val="CC782F6483E14608A094800E6E52E30F"/>
  </w:style>
  <w:style w:type="paragraph" w:customStyle="1" w:styleId="F0F097999A214FF9BB28247D6708EDD6">
    <w:name w:val="F0F097999A214FF9BB28247D6708EDD6"/>
  </w:style>
  <w:style w:type="paragraph" w:customStyle="1" w:styleId="175D90857B7041CCA3F604914A27772F">
    <w:name w:val="175D90857B7041CCA3F604914A27772F"/>
  </w:style>
  <w:style w:type="paragraph" w:customStyle="1" w:styleId="108F306F081147A0B708C95210023E19">
    <w:name w:val="108F306F081147A0B708C95210023E19"/>
  </w:style>
  <w:style w:type="paragraph" w:customStyle="1" w:styleId="CF38601687EF4215B133FFA43DED3867">
    <w:name w:val="CF38601687EF4215B133FFA43DED3867"/>
  </w:style>
  <w:style w:type="paragraph" w:customStyle="1" w:styleId="2B0C55E91903496EB76F5461C1519404">
    <w:name w:val="2B0C55E91903496EB76F5461C1519404"/>
  </w:style>
  <w:style w:type="paragraph" w:customStyle="1" w:styleId="CE592850FD9F4C34ACEAFF1CB24D7581">
    <w:name w:val="CE592850FD9F4C34ACEAFF1CB24D7581"/>
  </w:style>
  <w:style w:type="paragraph" w:customStyle="1" w:styleId="8859FD2F4F2B46A2B571EF42F79C8F1A">
    <w:name w:val="8859FD2F4F2B46A2B571EF42F79C8F1A"/>
  </w:style>
  <w:style w:type="paragraph" w:customStyle="1" w:styleId="4D7507CD0A8148038D296DD94CA271C3">
    <w:name w:val="4D7507CD0A8148038D296DD94CA271C3"/>
  </w:style>
  <w:style w:type="paragraph" w:customStyle="1" w:styleId="26C6F88CF8B042DC9B9E4013BC9D5187">
    <w:name w:val="26C6F88CF8B042DC9B9E4013BC9D5187"/>
  </w:style>
  <w:style w:type="paragraph" w:customStyle="1" w:styleId="FE604ED911E9458C89B71296E95B3E22">
    <w:name w:val="FE604ED911E9458C89B71296E95B3E22"/>
  </w:style>
  <w:style w:type="paragraph" w:customStyle="1" w:styleId="1E6745BB3A654BAE9BAA338C2697CC1C">
    <w:name w:val="1E6745BB3A654BAE9BAA338C2697CC1C"/>
  </w:style>
  <w:style w:type="paragraph" w:customStyle="1" w:styleId="94410CE0746C40948A127EF0657F6BFC">
    <w:name w:val="94410CE0746C40948A127EF0657F6BFC"/>
  </w:style>
  <w:style w:type="paragraph" w:customStyle="1" w:styleId="53D786D3E02B4E928F7A9615B050B805">
    <w:name w:val="53D786D3E02B4E928F7A9615B050B805"/>
  </w:style>
  <w:style w:type="paragraph" w:customStyle="1" w:styleId="992AEA8FF21F4526986BEF6497A05C06">
    <w:name w:val="992AEA8FF21F4526986BEF6497A05C06"/>
  </w:style>
  <w:style w:type="paragraph" w:customStyle="1" w:styleId="C6261C496DD94BD79E7F00C0F4BD58F6">
    <w:name w:val="C6261C496DD94BD79E7F00C0F4BD58F6"/>
  </w:style>
  <w:style w:type="paragraph" w:customStyle="1" w:styleId="C6A8A44D7DA04FE7987EB9B1AD39FC63">
    <w:name w:val="C6A8A44D7DA04FE7987EB9B1AD39FC63"/>
  </w:style>
  <w:style w:type="paragraph" w:customStyle="1" w:styleId="9140EBADE0DF487AA8E320EBCFD08202">
    <w:name w:val="9140EBADE0DF487AA8E320EBCFD08202"/>
  </w:style>
  <w:style w:type="paragraph" w:customStyle="1" w:styleId="83BA947AEE8A44218626C03B3132BCED">
    <w:name w:val="83BA947AEE8A44218626C03B3132BCED"/>
  </w:style>
  <w:style w:type="paragraph" w:customStyle="1" w:styleId="7BD3F933DECF4E6BBF6461B080863B68">
    <w:name w:val="7BD3F933DECF4E6BBF6461B080863B68"/>
  </w:style>
  <w:style w:type="paragraph" w:customStyle="1" w:styleId="83B0E0219D4245D8A7B72B54FC17A0D0">
    <w:name w:val="83B0E0219D4245D8A7B72B54FC17A0D0"/>
  </w:style>
  <w:style w:type="paragraph" w:customStyle="1" w:styleId="F0D0EDE2AF6044BDA25A29C4CE02FF6E">
    <w:name w:val="F0D0EDE2AF6044BDA25A29C4CE02FF6E"/>
  </w:style>
  <w:style w:type="paragraph" w:customStyle="1" w:styleId="46999CF73EEA456B8167ADBDAF4F7E42">
    <w:name w:val="46999CF73EEA456B8167ADBDAF4F7E42"/>
  </w:style>
  <w:style w:type="paragraph" w:customStyle="1" w:styleId="C83503A9C6B24D3BA927B7D7DB5B3CB1">
    <w:name w:val="C83503A9C6B24D3BA927B7D7DB5B3CB1"/>
  </w:style>
  <w:style w:type="paragraph" w:customStyle="1" w:styleId="5F8F06C13AAB4FB39650BAA3914312F7">
    <w:name w:val="5F8F06C13AAB4FB39650BAA3914312F7"/>
  </w:style>
  <w:style w:type="paragraph" w:customStyle="1" w:styleId="D13B55E0CCDB4F559F8187B48156F5BE">
    <w:name w:val="D13B55E0CCDB4F559F8187B48156F5BE"/>
    <w:rsid w:val="006D1AD0"/>
  </w:style>
  <w:style w:type="paragraph" w:customStyle="1" w:styleId="7DB2E5A12B3044E7B4CDB2ACB66087EE">
    <w:name w:val="7DB2E5A12B3044E7B4CDB2ACB66087EE"/>
    <w:rsid w:val="006D1AD0"/>
  </w:style>
  <w:style w:type="paragraph" w:customStyle="1" w:styleId="D6D73AA76CB545218FC20E68524B8F09">
    <w:name w:val="D6D73AA76CB545218FC20E68524B8F09"/>
    <w:rsid w:val="006D1AD0"/>
  </w:style>
  <w:style w:type="paragraph" w:customStyle="1" w:styleId="F774873AA09544F38B7526DB0C2ADD52">
    <w:name w:val="F774873AA09544F38B7526DB0C2ADD52"/>
    <w:rsid w:val="006D1AD0"/>
  </w:style>
  <w:style w:type="paragraph" w:customStyle="1" w:styleId="0FE42721913C4DEF857571010A210697">
    <w:name w:val="0FE42721913C4DEF857571010A210697"/>
    <w:rsid w:val="006D1AD0"/>
  </w:style>
  <w:style w:type="paragraph" w:customStyle="1" w:styleId="6D508350221E45AC949F185C0942627F">
    <w:name w:val="6D508350221E45AC949F185C0942627F"/>
    <w:rsid w:val="006D1AD0"/>
  </w:style>
  <w:style w:type="paragraph" w:customStyle="1" w:styleId="9E32795F9A3F4378B5B75B3F12538D1A">
    <w:name w:val="9E32795F9A3F4378B5B75B3F12538D1A"/>
    <w:rsid w:val="006D1AD0"/>
  </w:style>
  <w:style w:type="paragraph" w:customStyle="1" w:styleId="7F6064BE652741A5AEC05C94D580707D">
    <w:name w:val="7F6064BE652741A5AEC05C94D580707D"/>
    <w:rsid w:val="006D1AD0"/>
  </w:style>
  <w:style w:type="paragraph" w:customStyle="1" w:styleId="1BB176D1CF7D4229BA2A652706708D7A">
    <w:name w:val="1BB176D1CF7D4229BA2A652706708D7A"/>
    <w:rsid w:val="006D1AD0"/>
  </w:style>
  <w:style w:type="paragraph" w:customStyle="1" w:styleId="D418B635F79C49AD8D95C5372F063E5E">
    <w:name w:val="D418B635F79C49AD8D95C5372F063E5E"/>
    <w:rsid w:val="006D1AD0"/>
  </w:style>
  <w:style w:type="paragraph" w:customStyle="1" w:styleId="9D2DB675B1824631A9E8F46B569F1052">
    <w:name w:val="9D2DB675B1824631A9E8F46B569F1052"/>
    <w:rsid w:val="006D1AD0"/>
  </w:style>
  <w:style w:type="paragraph" w:customStyle="1" w:styleId="CC1A4446FE3B40FE92594AFC877483DC">
    <w:name w:val="CC1A4446FE3B40FE92594AFC877483DC"/>
    <w:rsid w:val="006D1AD0"/>
  </w:style>
  <w:style w:type="paragraph" w:customStyle="1" w:styleId="2CDD1323EE4B4950B72B2E118D8441DC">
    <w:name w:val="2CDD1323EE4B4950B72B2E118D8441DC"/>
    <w:rsid w:val="006D1AD0"/>
  </w:style>
  <w:style w:type="paragraph" w:customStyle="1" w:styleId="4AC4656EE6B644C5A1642CA11DF20557">
    <w:name w:val="4AC4656EE6B644C5A1642CA11DF20557"/>
    <w:rsid w:val="006D1AD0"/>
  </w:style>
  <w:style w:type="paragraph" w:customStyle="1" w:styleId="B384C972950D4975802C07C78AE98472">
    <w:name w:val="B384C972950D4975802C07C78AE98472"/>
    <w:rsid w:val="006D1AD0"/>
  </w:style>
  <w:style w:type="paragraph" w:customStyle="1" w:styleId="0BF1077FFC0648DB8CF6FAF418C35B29">
    <w:name w:val="0BF1077FFC0648DB8CF6FAF418C35B29"/>
    <w:rsid w:val="006D1AD0"/>
  </w:style>
  <w:style w:type="paragraph" w:customStyle="1" w:styleId="6595BD6D67EF4A048D5643478A0F5B71">
    <w:name w:val="6595BD6D67EF4A048D5643478A0F5B71"/>
    <w:rsid w:val="006D1AD0"/>
  </w:style>
  <w:style w:type="paragraph" w:customStyle="1" w:styleId="97B35CEAE8B147BB980DAF180A1B0698">
    <w:name w:val="97B35CEAE8B147BB980DAF180A1B0698"/>
    <w:rsid w:val="006D1AD0"/>
  </w:style>
  <w:style w:type="paragraph" w:customStyle="1" w:styleId="69D0E16FD9B743C89A1060785AC26E6D">
    <w:name w:val="69D0E16FD9B743C89A1060785AC26E6D"/>
    <w:rsid w:val="006D1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</cp:revision>
  <cp:lastPrinted>2023-01-20T08:18:00Z</cp:lastPrinted>
  <dcterms:created xsi:type="dcterms:W3CDTF">2023-01-19T19:01:00Z</dcterms:created>
  <dcterms:modified xsi:type="dcterms:W3CDTF">2023-01-23T08:49:00Z</dcterms:modified>
  <cp:category/>
</cp:coreProperties>
</file>