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14350E" w:rsidRPr="00CF1A49" w:rsidTr="006F6DAA">
        <w:trPr>
          <w:trHeight w:hRule="exact" w:val="1786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14350E" w:rsidRPr="00273E59" w:rsidRDefault="0014350E" w:rsidP="006F6DAA">
            <w:pPr>
              <w:pStyle w:val="Title"/>
              <w:rPr>
                <w:color w:val="auto"/>
                <w:sz w:val="56"/>
              </w:rPr>
            </w:pPr>
            <w:r w:rsidRPr="00273E59">
              <w:rPr>
                <w:color w:val="auto"/>
                <w:sz w:val="56"/>
              </w:rPr>
              <w:t>MOHAMMED ALZUBI</w:t>
            </w:r>
          </w:p>
          <w:p w:rsidR="0014350E" w:rsidRPr="00273E59" w:rsidRDefault="0014350E" w:rsidP="006F6DAA">
            <w:pPr>
              <w:pStyle w:val="ContactInfo"/>
              <w:contextualSpacing w:val="0"/>
              <w:rPr>
                <w:color w:val="000000" w:themeColor="text1"/>
                <w:sz w:val="44"/>
                <w:szCs w:val="44"/>
              </w:rPr>
            </w:pPr>
            <w:sdt>
              <w:sdtPr>
                <w:rPr>
                  <w:color w:val="000000" w:themeColor="text1"/>
                  <w:sz w:val="44"/>
                  <w:szCs w:val="44"/>
                </w:rPr>
                <w:alias w:val="Enter address:"/>
                <w:tag w:val="Enter address:"/>
                <w:id w:val="352083995"/>
                <w:placeholder>
                  <w:docPart w:val="14ABEF39234F4F1CBD30AF7296BD2D86"/>
                </w:placeholder>
                <w:temporary/>
                <w:showingPlcHdr/>
                <w15:appearance w15:val="hidden"/>
              </w:sdtPr>
              <w:sdtContent>
                <w:r w:rsidRPr="00273E59">
                  <w:rPr>
                    <w:color w:val="000000" w:themeColor="text1"/>
                    <w:sz w:val="44"/>
                    <w:szCs w:val="44"/>
                  </w:rPr>
                  <w:t>Address</w:t>
                </w:r>
              </w:sdtContent>
            </w:sdt>
            <w:r w:rsidRPr="00273E59">
              <w:rPr>
                <w:color w:val="000000" w:themeColor="text1"/>
                <w:sz w:val="44"/>
                <w:szCs w:val="44"/>
              </w:rPr>
              <w:t xml:space="preserve"> : Amman</w:t>
            </w:r>
          </w:p>
          <w:p w:rsidR="0014350E" w:rsidRPr="00273E59" w:rsidRDefault="0014350E" w:rsidP="006F6DAA">
            <w:pPr>
              <w:pStyle w:val="ContactInfo"/>
              <w:contextualSpacing w:val="0"/>
              <w:rPr>
                <w:color w:val="000000" w:themeColor="text1"/>
                <w:sz w:val="44"/>
                <w:szCs w:val="44"/>
              </w:rPr>
            </w:pPr>
            <w:sdt>
              <w:sdtPr>
                <w:rPr>
                  <w:color w:val="000000" w:themeColor="text1"/>
                  <w:sz w:val="44"/>
                  <w:szCs w:val="44"/>
                </w:rPr>
                <w:alias w:val="Enter phone:"/>
                <w:tag w:val="Enter phone:"/>
                <w:id w:val="-1993482697"/>
                <w:placeholder>
                  <w:docPart w:val="FE75D3DBB7C04969BB4A970E4C8456AB"/>
                </w:placeholder>
                <w:temporary/>
                <w:showingPlcHdr/>
                <w15:appearance w15:val="hidden"/>
              </w:sdtPr>
              <w:sdtContent>
                <w:r w:rsidRPr="00273E59">
                  <w:rPr>
                    <w:color w:val="000000" w:themeColor="text1"/>
                    <w:sz w:val="44"/>
                    <w:szCs w:val="44"/>
                  </w:rPr>
                  <w:t>Phone</w:t>
                </w:r>
              </w:sdtContent>
            </w:sdt>
            <w:r w:rsidRPr="00273E59">
              <w:rPr>
                <w:color w:val="000000" w:themeColor="text1"/>
                <w:sz w:val="44"/>
                <w:szCs w:val="44"/>
              </w:rPr>
              <w:t xml:space="preserve"> : +962-790046450</w:t>
            </w:r>
          </w:p>
          <w:p w:rsidR="0014350E" w:rsidRPr="00CF1A49" w:rsidRDefault="0014350E" w:rsidP="006F6DAA">
            <w:pPr>
              <w:pStyle w:val="ContactInfoEmphasis"/>
              <w:contextualSpacing w:val="0"/>
            </w:pPr>
          </w:p>
        </w:tc>
      </w:tr>
      <w:tr w:rsidR="0014350E" w:rsidRPr="00CF1A49" w:rsidTr="006F6DAA">
        <w:tc>
          <w:tcPr>
            <w:tcW w:w="9360" w:type="dxa"/>
            <w:tcMar>
              <w:top w:w="432" w:type="dxa"/>
            </w:tcMar>
          </w:tcPr>
          <w:p w:rsidR="0014350E" w:rsidRPr="00CF1A49" w:rsidRDefault="0014350E" w:rsidP="006F6DAA">
            <w:pPr>
              <w:contextualSpacing w:val="0"/>
            </w:pPr>
          </w:p>
        </w:tc>
      </w:tr>
    </w:tbl>
    <w:p w:rsidR="0014350E" w:rsidRPr="0005185A" w:rsidRDefault="0014350E" w:rsidP="0014350E">
      <w:pPr>
        <w:pStyle w:val="Heading1"/>
        <w:rPr>
          <w:color w:val="000000" w:themeColor="text1"/>
          <w:sz w:val="44"/>
          <w:szCs w:val="44"/>
        </w:rPr>
      </w:pPr>
      <w:r w:rsidRPr="0005185A">
        <w:rPr>
          <w:color w:val="000000" w:themeColor="text1"/>
          <w:sz w:val="52"/>
          <w:szCs w:val="52"/>
        </w:rPr>
        <w:t>EDUCATION</w:t>
      </w:r>
    </w:p>
    <w:p w:rsidR="0014350E" w:rsidRPr="0005185A" w:rsidRDefault="0014350E" w:rsidP="0014350E">
      <w:pPr>
        <w:pStyle w:val="ListBullet"/>
        <w:rPr>
          <w:color w:val="auto"/>
          <w:sz w:val="44"/>
          <w:szCs w:val="44"/>
        </w:rPr>
      </w:pPr>
      <w:r w:rsidRPr="0005185A">
        <w:rPr>
          <w:rFonts w:eastAsiaTheme="majorEastAsia" w:cstheme="majorBidi"/>
          <w:b/>
          <w:caps/>
          <w:color w:val="auto"/>
          <w:sz w:val="44"/>
          <w:szCs w:val="44"/>
        </w:rPr>
        <w:t>started studying at Al Balqa Applied University from October/2017 to Septemper/2021</w:t>
      </w:r>
    </w:p>
    <w:p w:rsidR="0014350E" w:rsidRPr="003E2D23" w:rsidRDefault="0014350E" w:rsidP="0014350E">
      <w:pPr>
        <w:pStyle w:val="ListBullet"/>
        <w:numPr>
          <w:ilvl w:val="0"/>
          <w:numId w:val="0"/>
        </w:numPr>
        <w:ind w:left="360"/>
        <w:rPr>
          <w:color w:val="auto"/>
          <w:sz w:val="36"/>
          <w:szCs w:val="36"/>
        </w:rPr>
      </w:pPr>
    </w:p>
    <w:p w:rsidR="0014350E" w:rsidRPr="0005185A" w:rsidRDefault="0014350E" w:rsidP="0014350E">
      <w:pPr>
        <w:pStyle w:val="Heading1"/>
        <w:rPr>
          <w:color w:val="000000" w:themeColor="text1"/>
          <w:sz w:val="48"/>
          <w:szCs w:val="48"/>
        </w:rPr>
      </w:pPr>
      <w:r w:rsidRPr="0005185A">
        <w:rPr>
          <w:color w:val="000000" w:themeColor="text1"/>
          <w:sz w:val="48"/>
          <w:szCs w:val="48"/>
        </w:rPr>
        <w:t>THE-JOB TRAINING</w:t>
      </w:r>
    </w:p>
    <w:tbl>
      <w:tblPr>
        <w:tblStyle w:val="TableGrid"/>
        <w:tblW w:w="5315" w:type="pct"/>
        <w:tblInd w:w="-56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25"/>
      </w:tblGrid>
      <w:tr w:rsidR="0014350E" w:rsidRPr="007E7FBA" w:rsidTr="006F6DAA">
        <w:tc>
          <w:tcPr>
            <w:tcW w:w="9925" w:type="dxa"/>
          </w:tcPr>
          <w:p w:rsidR="0014350E" w:rsidRPr="0005185A" w:rsidRDefault="0014350E" w:rsidP="006F6DAA">
            <w:pPr>
              <w:pStyle w:val="ListBullet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Training at the Yarmouk Water Company department information Technology from:</w:t>
            </w:r>
            <w:r w:rsidRPr="0005185A">
              <w:rPr>
                <w:rFonts w:hint="cs"/>
                <w:b/>
                <w:bCs/>
                <w:color w:val="auto"/>
                <w:sz w:val="44"/>
                <w:szCs w:val="44"/>
                <w:rtl/>
                <w:lang w:bidi="ar-JO"/>
              </w:rPr>
              <w:t xml:space="preserve"> </w:t>
            </w:r>
            <w:r w:rsidRPr="0005185A">
              <w:rPr>
                <w:b/>
                <w:bCs/>
                <w:color w:val="auto"/>
                <w:sz w:val="44"/>
                <w:szCs w:val="44"/>
                <w:lang w:bidi="ar-JO"/>
              </w:rPr>
              <w:t xml:space="preserve"> 01/3/2021 -  1/5/2022</w:t>
            </w:r>
          </w:p>
          <w:p w:rsidR="0014350E" w:rsidRPr="0005185A" w:rsidRDefault="0014350E" w:rsidP="006F6DAA">
            <w:pPr>
              <w:pStyle w:val="ListBullet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>I have taken many courses on site (udemy)</w:t>
            </w:r>
            <w:r w:rsidRPr="0005185A">
              <w:rPr>
                <w:color w:val="000000" w:themeColor="text1"/>
                <w:sz w:val="44"/>
                <w:szCs w:val="44"/>
              </w:rPr>
              <w:t>: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440"/>
              <w:rPr>
                <w:b/>
                <w:bCs/>
                <w:color w:val="000000" w:themeColor="text1"/>
                <w:sz w:val="44"/>
                <w:szCs w:val="44"/>
              </w:rPr>
            </w:pP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HTML &amp; HTML5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CSS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JavaScript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JQuery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GIT &amp; GitHub 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MySQL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    - The C++ Learning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lastRenderedPageBreak/>
              <w:t xml:space="preserve">       - The Python and Django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    - The PHP Learning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    - The Dart Learning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    - The Android-Katlin Development</w:t>
            </w:r>
          </w:p>
          <w:p w:rsidR="0014350E" w:rsidRPr="0047487F" w:rsidRDefault="0014350E" w:rsidP="006F6DAA">
            <w:r>
              <w:rPr>
                <w:b/>
                <w:bCs/>
                <w:color w:val="000000" w:themeColor="text1"/>
                <w:sz w:val="36"/>
                <w:szCs w:val="36"/>
              </w:rPr>
              <w:t xml:space="preserve">            - DevOps Beginners to Advanced</w:t>
            </w:r>
          </w:p>
          <w:p w:rsidR="0014350E" w:rsidRPr="008D7119" w:rsidRDefault="0014350E" w:rsidP="006F6DAA"/>
        </w:tc>
      </w:tr>
    </w:tbl>
    <w:p w:rsidR="0014350E" w:rsidRDefault="0014350E" w:rsidP="0014350E"/>
    <w:sdt>
      <w:sdtPr>
        <w:alias w:val="Skills:"/>
        <w:tag w:val="Skills:"/>
        <w:id w:val="-1506659520"/>
        <w:placeholder>
          <w:docPart w:val="1610B839F1A24CC8BA11A39BE923D768"/>
        </w:placeholder>
        <w:temporary/>
        <w:showingPlcHdr/>
        <w15:appearance w15:val="hidden"/>
      </w:sdtPr>
      <w:sdtContent>
        <w:p w:rsidR="0014350E" w:rsidRPr="00CF1A49" w:rsidRDefault="0014350E" w:rsidP="0014350E">
          <w:pPr>
            <w:pStyle w:val="Heading1"/>
          </w:pPr>
          <w:r w:rsidRPr="0005185A">
            <w:rPr>
              <w:color w:val="000000" w:themeColor="text1"/>
              <w:sz w:val="48"/>
              <w:szCs w:val="4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6668"/>
        <w:gridCol w:w="2692"/>
      </w:tblGrid>
      <w:tr w:rsidR="0014350E" w:rsidRPr="0047487F" w:rsidTr="006F6DAA">
        <w:trPr>
          <w:trHeight w:val="4018"/>
        </w:trPr>
        <w:tc>
          <w:tcPr>
            <w:tcW w:w="5220" w:type="dxa"/>
          </w:tcPr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HTML &amp; HTML5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CSS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JavaScript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JQuery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GitHub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 xml:space="preserve">Python:                        Basics/Function/OOP                                                          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C++: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Basics/Arrays/Pointer/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 xml:space="preserve">Function/OOP                                                                                                                                                                                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 xml:space="preserve">Teamwork   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>Dart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>Android-Katlin</w:t>
            </w:r>
            <w:r w:rsidRPr="0005185A">
              <w:rPr>
                <w:b/>
                <w:bCs/>
                <w:color w:val="auto"/>
                <w:sz w:val="44"/>
                <w:szCs w:val="44"/>
              </w:rPr>
              <w:t xml:space="preserve">  </w:t>
            </w:r>
          </w:p>
          <w:p w:rsidR="0014350E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36"/>
                <w:szCs w:val="36"/>
              </w:rPr>
            </w:pPr>
          </w:p>
          <w:p w:rsidR="0014350E" w:rsidRPr="00037066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36"/>
                <w:szCs w:val="36"/>
              </w:rPr>
            </w:pPr>
          </w:p>
          <w:p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lastRenderedPageBreak/>
              <w:t>CODE DEVELOPMENT TOOLS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612"/>
            </w:tblGrid>
            <w:tr w:rsidR="0014350E" w:rsidRPr="006F5AFA" w:rsidTr="006F6DAA">
              <w:trPr>
                <w:trHeight w:val="119"/>
              </w:trPr>
              <w:tc>
                <w:tcPr>
                  <w:tcW w:w="9290" w:type="dxa"/>
                </w:tcPr>
                <w:p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 xml:space="preserve">Visual STUDIO code </w:t>
                  </w:r>
                </w:p>
                <w:p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netbeans</w:t>
                  </w:r>
                </w:p>
                <w:p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brackets</w:t>
                  </w:r>
                </w:p>
                <w:p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notepad++</w:t>
                  </w:r>
                </w:p>
                <w:p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subline</w:t>
                  </w:r>
                </w:p>
                <w:p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pycharm(python)</w:t>
                  </w:r>
                </w:p>
                <w:p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kali-LINUX (i can use linux)</w:t>
                  </w:r>
                </w:p>
                <w:p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Dev-C++</w:t>
                  </w:r>
                </w:p>
              </w:tc>
            </w:tr>
          </w:tbl>
          <w:p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t>PROJECT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>I have done some simple projects        that exceed 30 projects on my site on GitHub</w:t>
            </w:r>
            <w:r w:rsidRPr="0005185A">
              <w:rPr>
                <w:rFonts w:hint="cs"/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  <w:t>.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Here are some of them</w:t>
            </w:r>
            <w:r w:rsidRPr="0005185A">
              <w:rPr>
                <w:rFonts w:hint="cs"/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  <w:t>: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 xml:space="preserve"> </w:t>
            </w:r>
            <w:r w:rsidRPr="0005185A">
              <w:rPr>
                <w:rFonts w:hint="cs"/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  <w:t>1</w:t>
            </w: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.Pokémon-Game</w:t>
            </w:r>
          </w:p>
          <w:p w:rsidR="0014350E" w:rsidRPr="0005185A" w:rsidRDefault="0014350E" w:rsidP="006F6DAA">
            <w:pPr>
              <w:rPr>
                <w:b/>
                <w:bCs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8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https://mohammedcs9.github.io/Pokemon-Game/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2.Maths-Game</w:t>
            </w:r>
          </w:p>
          <w:p w:rsidR="0014350E" w:rsidRPr="0005185A" w:rsidRDefault="0014350E" w:rsidP="006F6DAA">
            <w:pPr>
              <w:rPr>
                <w:b/>
                <w:bCs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9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https://mohammedcs9.github.io/4.Maths-Game/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 xml:space="preserve">                                                             </w:t>
            </w:r>
          </w:p>
          <w:p w:rsidR="0014350E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lastRenderedPageBreak/>
              <w:t>3.Level</w:t>
            </w:r>
            <w: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 xml:space="preserve"> </w:t>
            </w: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10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https://mohammedcs9.github.io/LEVEL/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4.Copy-To-Clipboard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11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https://mohammedcs9.github.io/Copy-To-Clipboard/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5.Drag-and-Drop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12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https://mohammedcs9.github.io/2.Drag-and-Drop/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6.Nouvil [</w:t>
            </w:r>
            <w:hyperlink r:id="rId13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https://mohammedcs9.github.io/Nouvil09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7.Cruds</w:t>
            </w:r>
          </w:p>
          <w:p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14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https://mohammedcs9.github.io/projectcruds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t>collaboration tools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612"/>
            </w:tblGrid>
            <w:tr w:rsidR="0014350E" w:rsidRPr="002328AC" w:rsidTr="006F6DAA">
              <w:tc>
                <w:tcPr>
                  <w:tcW w:w="9290" w:type="dxa"/>
                </w:tcPr>
                <w:p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</w:pPr>
                  <w:r w:rsidRPr="002328AC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  <w:t>teams</w:t>
                  </w:r>
                </w:p>
                <w:p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7D7F" w:themeColor="accent2" w:themeTint="E6"/>
                      <w:sz w:val="40"/>
                      <w:szCs w:val="40"/>
                    </w:rPr>
                  </w:pPr>
                  <w:r w:rsidRPr="002328AC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  <w:t>zoom</w:t>
                  </w:r>
                </w:p>
              </w:tc>
            </w:tr>
          </w:tbl>
          <w:p w:rsidR="0014350E" w:rsidRDefault="0014350E" w:rsidP="006F6DAA">
            <w:pPr>
              <w:pStyle w:val="Heading1"/>
              <w:outlineLvl w:val="0"/>
            </w:pPr>
          </w:p>
          <w:p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t>language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612"/>
            </w:tblGrid>
            <w:tr w:rsidR="0014350E" w:rsidRPr="002328AC" w:rsidTr="006F6DAA">
              <w:tc>
                <w:tcPr>
                  <w:tcW w:w="9290" w:type="dxa"/>
                </w:tcPr>
                <w:p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</w:pPr>
                  <w:r w:rsidRPr="002328AC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  <w:t>english – good</w:t>
                  </w:r>
                </w:p>
                <w:p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sz w:val="40"/>
                      <w:szCs w:val="40"/>
                    </w:rPr>
                  </w:pPr>
                </w:p>
              </w:tc>
            </w:tr>
          </w:tbl>
          <w:p w:rsidR="0014350E" w:rsidRDefault="0014350E" w:rsidP="006F6DAA">
            <w:pPr>
              <w:rPr>
                <w:b/>
                <w:bCs/>
                <w:color w:val="000000" w:themeColor="text1"/>
                <w:sz w:val="36"/>
                <w:szCs w:val="36"/>
                <w:lang w:bidi="ar-JO"/>
              </w:rPr>
            </w:pPr>
          </w:p>
          <w:p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lastRenderedPageBreak/>
              <w:t>language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612"/>
            </w:tblGrid>
            <w:tr w:rsidR="0014350E" w:rsidRPr="00CF1A49" w:rsidTr="006F6DAA">
              <w:tc>
                <w:tcPr>
                  <w:tcW w:w="9290" w:type="dxa"/>
                </w:tcPr>
                <w:p w:rsidR="0014350E" w:rsidRPr="00273E59" w:rsidRDefault="0014350E" w:rsidP="006F6DAA">
                  <w:pPr>
                    <w:contextualSpacing w:val="0"/>
                    <w:rPr>
                      <w:rStyle w:val="Hyperlink"/>
                      <w:color w:val="000000" w:themeColor="text1"/>
                      <w:sz w:val="44"/>
                      <w:szCs w:val="44"/>
                    </w:rPr>
                  </w:pPr>
                  <w:sdt>
                    <w:sdtPr>
                      <w:rPr>
                        <w:color w:val="FF0000"/>
                        <w:sz w:val="44"/>
                        <w:szCs w:val="44"/>
                      </w:rPr>
                      <w:alias w:val="Enter email:"/>
                      <w:tag w:val="Enter email:"/>
                      <w:id w:val="1154873695"/>
                      <w:placeholder>
                        <w:docPart w:val="48BA806225274A05BAA32AF96E138F85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273E59">
                        <w:rPr>
                          <w:color w:val="FF0000"/>
                          <w:sz w:val="44"/>
                          <w:szCs w:val="44"/>
                        </w:rPr>
                        <w:t>Email</w:t>
                      </w:r>
                    </w:sdtContent>
                  </w:sdt>
                  <w:r w:rsidRPr="00273E59">
                    <w:rPr>
                      <w:color w:val="FF0000"/>
                      <w:sz w:val="44"/>
                      <w:szCs w:val="44"/>
                    </w:rPr>
                    <w:t xml:space="preserve"> </w:t>
                  </w:r>
                  <w:sdt>
                    <w:sdtPr>
                      <w:rPr>
                        <w:color w:val="FF0000"/>
                        <w:sz w:val="44"/>
                        <w:szCs w:val="44"/>
                      </w:rPr>
                      <w:alias w:val="Divider dot:"/>
                      <w:tag w:val="Divider dot:"/>
                      <w:id w:val="2000459528"/>
                      <w:placeholder>
                        <w:docPart w:val="35DA8707782A493CB0BD6700DC752642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273E59">
                        <w:rPr>
                          <w:color w:val="FF0000"/>
                          <w:sz w:val="44"/>
                          <w:szCs w:val="44"/>
                        </w:rPr>
                        <w:t>·</w:t>
                      </w:r>
                    </w:sdtContent>
                  </w:sdt>
                  <w:r w:rsidRPr="00273E59">
                    <w:rPr>
                      <w:color w:val="FF0000"/>
                      <w:sz w:val="44"/>
                      <w:szCs w:val="44"/>
                    </w:rPr>
                    <w:t xml:space="preserve"> &amp; </w:t>
                  </w:r>
                  <w:sdt>
                    <w:sdtPr>
                      <w:rPr>
                        <w:color w:val="FF0000"/>
                        <w:sz w:val="44"/>
                        <w:szCs w:val="44"/>
                      </w:rPr>
                      <w:alias w:val="Enter email:"/>
                      <w:tag w:val="Enter email:"/>
                      <w:id w:val="69092549"/>
                      <w:placeholder>
                        <w:docPart w:val="2A8856F01D304B48A7D269A950A1E0A4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273E59">
                        <w:rPr>
                          <w:color w:val="FF0000"/>
                          <w:sz w:val="44"/>
                          <w:szCs w:val="44"/>
                        </w:rPr>
                        <w:t>Email</w:t>
                      </w:r>
                    </w:sdtContent>
                  </w:sdt>
                  <w:r w:rsidRPr="00273E59">
                    <w:rPr>
                      <w:color w:val="FF0000"/>
                      <w:sz w:val="44"/>
                      <w:szCs w:val="44"/>
                    </w:rPr>
                    <w:t xml:space="preserve">-LinkedIn: </w:t>
                  </w:r>
                  <w:hyperlink r:id="rId15" w:history="1">
                    <w:r w:rsidRPr="00273E59">
                      <w:rPr>
                        <w:rStyle w:val="Hyperlink"/>
                        <w:color w:val="000000" w:themeColor="text1"/>
                        <w:sz w:val="44"/>
                        <w:szCs w:val="44"/>
                      </w:rPr>
                      <w:t>alzoubimohmmadcs@gmail.com</w:t>
                    </w:r>
                  </w:hyperlink>
                </w:p>
                <w:p w:rsidR="0014350E" w:rsidRPr="00273E59" w:rsidRDefault="0014350E" w:rsidP="006F6DAA">
                  <w:pPr>
                    <w:contextualSpacing w:val="0"/>
                    <w:rPr>
                      <w:color w:val="FF0000"/>
                      <w:sz w:val="44"/>
                      <w:szCs w:val="44"/>
                    </w:rPr>
                  </w:pPr>
                  <w:sdt>
                    <w:sdtPr>
                      <w:rPr>
                        <w:color w:val="FF0000"/>
                        <w:sz w:val="44"/>
                        <w:szCs w:val="44"/>
                      </w:rPr>
                      <w:alias w:val="Enter email:"/>
                      <w:tag w:val="Enter email:"/>
                      <w:id w:val="628739971"/>
                      <w:placeholder>
                        <w:docPart w:val="19FF694F23504C4683DC71C134F5F30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273E59">
                        <w:rPr>
                          <w:color w:val="FF0000"/>
                          <w:sz w:val="44"/>
                          <w:szCs w:val="44"/>
                        </w:rPr>
                        <w:t>Email</w:t>
                      </w:r>
                    </w:sdtContent>
                  </w:sdt>
                  <w:r w:rsidRPr="00273E59">
                    <w:rPr>
                      <w:color w:val="FF0000"/>
                      <w:sz w:val="44"/>
                      <w:szCs w:val="44"/>
                    </w:rPr>
                    <w:t xml:space="preserve"> </w:t>
                  </w:r>
                  <w:sdt>
                    <w:sdtPr>
                      <w:rPr>
                        <w:color w:val="FF0000"/>
                        <w:sz w:val="44"/>
                        <w:szCs w:val="44"/>
                      </w:rPr>
                      <w:alias w:val="Divider dot:"/>
                      <w:tag w:val="Divider dot:"/>
                      <w:id w:val="1149090274"/>
                      <w:placeholder>
                        <w:docPart w:val="DB8769E02013428ABE2794C99BFA3525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273E59">
                        <w:rPr>
                          <w:color w:val="FF0000"/>
                          <w:sz w:val="44"/>
                          <w:szCs w:val="44"/>
                        </w:rPr>
                        <w:t>·</w:t>
                      </w:r>
                    </w:sdtContent>
                  </w:sdt>
                  <w:r w:rsidRPr="00273E59">
                    <w:rPr>
                      <w:color w:val="FF0000"/>
                      <w:sz w:val="44"/>
                      <w:szCs w:val="44"/>
                    </w:rPr>
                    <w:t xml:space="preserve"> GitHub:</w:t>
                  </w:r>
                </w:p>
                <w:p w:rsidR="0014350E" w:rsidRPr="00273E59" w:rsidRDefault="0014350E" w:rsidP="006F6DAA">
                  <w:pPr>
                    <w:contextualSpacing w:val="0"/>
                    <w:rPr>
                      <w:rStyle w:val="Hyperlink"/>
                      <w:color w:val="000000" w:themeColor="text1"/>
                      <w:sz w:val="44"/>
                      <w:szCs w:val="44"/>
                    </w:rPr>
                  </w:pPr>
                  <w:hyperlink r:id="rId16" w:history="1">
                    <w:r w:rsidRPr="00273E59">
                      <w:rPr>
                        <w:rStyle w:val="Hyperlink"/>
                        <w:color w:val="000000" w:themeColor="text1"/>
                        <w:sz w:val="44"/>
                        <w:szCs w:val="44"/>
                      </w:rPr>
                      <w:t>mohmmadcs585@gmail.com</w:t>
                    </w:r>
                  </w:hyperlink>
                </w:p>
                <w:p w:rsidR="0014350E" w:rsidRPr="00273E59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273E59">
                    <w:rPr>
                      <w:rStyle w:val="Hyperlink"/>
                      <w:color w:val="000000" w:themeColor="text1"/>
                      <w:sz w:val="44"/>
                      <w:szCs w:val="44"/>
                    </w:rPr>
                    <w:t>(My Name On GitHub =&gt; mohammedcs9)</w:t>
                  </w:r>
                </w:p>
                <w:p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sz w:val="36"/>
                      <w:szCs w:val="36"/>
                    </w:rPr>
                  </w:pPr>
                </w:p>
              </w:tc>
            </w:tr>
          </w:tbl>
          <w:p w:rsidR="0014350E" w:rsidRPr="002328AC" w:rsidRDefault="0014350E" w:rsidP="006F6DAA">
            <w:pPr>
              <w:rPr>
                <w:b/>
                <w:bCs/>
                <w:color w:val="000000" w:themeColor="text1"/>
                <w:sz w:val="36"/>
                <w:szCs w:val="36"/>
                <w:lang w:bidi="ar-JO"/>
              </w:rPr>
            </w:pPr>
          </w:p>
          <w:p w:rsidR="0014350E" w:rsidRPr="00037066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36"/>
                <w:szCs w:val="36"/>
              </w:rPr>
            </w:pPr>
          </w:p>
          <w:p w:rsidR="0014350E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rPr>
                <w:b/>
                <w:bCs/>
                <w:color w:val="auto"/>
                <w:sz w:val="36"/>
                <w:szCs w:val="36"/>
              </w:rPr>
            </w:pPr>
          </w:p>
          <w:p w:rsidR="0014350E" w:rsidRPr="0047487F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rPr>
                <w:b/>
                <w:bCs/>
                <w:color w:val="auto"/>
                <w:sz w:val="36"/>
                <w:szCs w:val="36"/>
              </w:rPr>
            </w:pPr>
          </w:p>
        </w:tc>
        <w:tc>
          <w:tcPr>
            <w:tcW w:w="4140" w:type="dxa"/>
            <w:tcMar>
              <w:left w:w="360" w:type="dxa"/>
            </w:tcMar>
          </w:tcPr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lastRenderedPageBreak/>
              <w:t xml:space="preserve"> OS:       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- Windows                                - Linux:                                       commend line/ Tools /Bash</w:t>
            </w:r>
          </w:p>
          <w:p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Creative thinking analytical skills web programming…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 xml:space="preserve">                                       </w:t>
            </w: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</w:tc>
      </w:tr>
    </w:tbl>
    <w:p w:rsidR="0014350E" w:rsidRDefault="0014350E" w:rsidP="0014350E">
      <w:pPr>
        <w:pStyle w:val="ListBullet"/>
        <w:numPr>
          <w:ilvl w:val="0"/>
          <w:numId w:val="0"/>
        </w:numPr>
      </w:pPr>
      <w:r>
        <w:lastRenderedPageBreak/>
        <w:t xml:space="preserve"> </w:t>
      </w:r>
    </w:p>
    <w:p w:rsidR="0014350E" w:rsidRPr="006E1507" w:rsidRDefault="0014350E" w:rsidP="0014350E"/>
    <w:p w:rsidR="005C741E" w:rsidRPr="0014350E" w:rsidRDefault="005C741E" w:rsidP="0014350E">
      <w:bookmarkStart w:id="0" w:name="_GoBack"/>
      <w:bookmarkEnd w:id="0"/>
    </w:p>
    <w:sectPr w:rsidR="005C741E" w:rsidRPr="0014350E" w:rsidSect="005A1B10">
      <w:footerReference w:type="default" r:id="rId17"/>
      <w:headerReference w:type="first" r:id="rId1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23C" w:rsidRDefault="0023623C" w:rsidP="0068194B">
      <w:r>
        <w:separator/>
      </w:r>
    </w:p>
    <w:p w:rsidR="0023623C" w:rsidRDefault="0023623C"/>
    <w:p w:rsidR="0023623C" w:rsidRDefault="0023623C"/>
  </w:endnote>
  <w:endnote w:type="continuationSeparator" w:id="0">
    <w:p w:rsidR="0023623C" w:rsidRDefault="0023623C" w:rsidP="0068194B">
      <w:r>
        <w:continuationSeparator/>
      </w:r>
    </w:p>
    <w:p w:rsidR="0023623C" w:rsidRDefault="0023623C"/>
    <w:p w:rsidR="0023623C" w:rsidRDefault="00236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50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23C" w:rsidRDefault="0023623C" w:rsidP="0068194B">
      <w:r>
        <w:separator/>
      </w:r>
    </w:p>
    <w:p w:rsidR="0023623C" w:rsidRDefault="0023623C"/>
    <w:p w:rsidR="0023623C" w:rsidRDefault="0023623C"/>
  </w:footnote>
  <w:footnote w:type="continuationSeparator" w:id="0">
    <w:p w:rsidR="0023623C" w:rsidRDefault="0023623C" w:rsidP="0068194B">
      <w:r>
        <w:continuationSeparator/>
      </w:r>
    </w:p>
    <w:p w:rsidR="0023623C" w:rsidRDefault="0023623C"/>
    <w:p w:rsidR="0023623C" w:rsidRDefault="0023623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E3770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BB8ABD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6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4350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23C"/>
    <w:rsid w:val="00236D54"/>
    <w:rsid w:val="00241D8C"/>
    <w:rsid w:val="00241FDB"/>
    <w:rsid w:val="0024720C"/>
    <w:rsid w:val="002617AE"/>
    <w:rsid w:val="002638D0"/>
    <w:rsid w:val="002647D3"/>
    <w:rsid w:val="00275364"/>
    <w:rsid w:val="00275EAE"/>
    <w:rsid w:val="00294998"/>
    <w:rsid w:val="00297F18"/>
    <w:rsid w:val="002A1945"/>
    <w:rsid w:val="002B1039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50CF"/>
    <w:rsid w:val="00566A35"/>
    <w:rsid w:val="0056701E"/>
    <w:rsid w:val="005740D7"/>
    <w:rsid w:val="005811F4"/>
    <w:rsid w:val="00596237"/>
    <w:rsid w:val="005A0F26"/>
    <w:rsid w:val="005A1B10"/>
    <w:rsid w:val="005A6850"/>
    <w:rsid w:val="005B1B1B"/>
    <w:rsid w:val="005B2C63"/>
    <w:rsid w:val="005C5932"/>
    <w:rsid w:val="005C741E"/>
    <w:rsid w:val="005D3CA7"/>
    <w:rsid w:val="005D4CC1"/>
    <w:rsid w:val="005F4B91"/>
    <w:rsid w:val="005F55D2"/>
    <w:rsid w:val="0062312F"/>
    <w:rsid w:val="00625F2C"/>
    <w:rsid w:val="0065077B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4B41"/>
    <w:rsid w:val="007C0566"/>
    <w:rsid w:val="007C606B"/>
    <w:rsid w:val="007E6A61"/>
    <w:rsid w:val="00801140"/>
    <w:rsid w:val="00803404"/>
    <w:rsid w:val="00816C3E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8FD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7953"/>
    <w:rsid w:val="00BA1546"/>
    <w:rsid w:val="00BA2D7B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5960"/>
    <w:rsid w:val="00CA4B4D"/>
    <w:rsid w:val="00CB35C3"/>
    <w:rsid w:val="00CC51FC"/>
    <w:rsid w:val="00CD323D"/>
    <w:rsid w:val="00CE4030"/>
    <w:rsid w:val="00CE64B3"/>
    <w:rsid w:val="00CF1A49"/>
    <w:rsid w:val="00CF1EB3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18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0F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5A9B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A2905"/>
  <w15:chartTrackingRefBased/>
  <w15:docId w15:val="{50C8B759-6DF5-4C82-9C2A-D7B97731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41E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medcs9.github.io/Pokemon-Game/" TargetMode="External"/><Relationship Id="rId13" Type="http://schemas.openxmlformats.org/officeDocument/2006/relationships/hyperlink" Target="https://mohammedcs9.github.io/Nouvil09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ohammedcs9.github.io/2.Drag-and-Dro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mohmmadcs585@gmai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hammedcs9.github.io/Copy-To-Clipboar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zoubimohmmadcs@gmail.com" TargetMode="External"/><Relationship Id="rId10" Type="http://schemas.openxmlformats.org/officeDocument/2006/relationships/hyperlink" Target="https://mohammedcs9.github.io/LEVE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hammedcs9.github.io/4.Maths-Game/" TargetMode="External"/><Relationship Id="rId14" Type="http://schemas.openxmlformats.org/officeDocument/2006/relationships/hyperlink" Target="https://mohammedcs9.github.io/projectcrud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ABEF39234F4F1CBD30AF7296BD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9F00-38A7-4C42-B74F-276FDB850371}"/>
      </w:docPartPr>
      <w:docPartBody>
        <w:p w:rsidR="00000000" w:rsidRDefault="00FF3B3B" w:rsidP="00FF3B3B">
          <w:pPr>
            <w:pStyle w:val="14ABEF39234F4F1CBD30AF7296BD2D86"/>
          </w:pPr>
          <w:r w:rsidRPr="00CF1A49">
            <w:t>Address</w:t>
          </w:r>
        </w:p>
      </w:docPartBody>
    </w:docPart>
    <w:docPart>
      <w:docPartPr>
        <w:name w:val="FE75D3DBB7C04969BB4A970E4C84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01740-9F56-49D0-BEAC-D4FDA1B5F8DC}"/>
      </w:docPartPr>
      <w:docPartBody>
        <w:p w:rsidR="00000000" w:rsidRDefault="00FF3B3B" w:rsidP="00FF3B3B">
          <w:pPr>
            <w:pStyle w:val="FE75D3DBB7C04969BB4A970E4C8456AB"/>
          </w:pPr>
          <w:r w:rsidRPr="00CF1A49">
            <w:t>Phone</w:t>
          </w:r>
        </w:p>
      </w:docPartBody>
    </w:docPart>
    <w:docPart>
      <w:docPartPr>
        <w:name w:val="1610B839F1A24CC8BA11A39BE923D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61DD3-5D81-46B5-A395-8117B5E84C5B}"/>
      </w:docPartPr>
      <w:docPartBody>
        <w:p w:rsidR="00000000" w:rsidRDefault="00FF3B3B" w:rsidP="00FF3B3B">
          <w:pPr>
            <w:pStyle w:val="1610B839F1A24CC8BA11A39BE923D768"/>
          </w:pPr>
          <w:r w:rsidRPr="00CF1A49">
            <w:t>Skills</w:t>
          </w:r>
        </w:p>
      </w:docPartBody>
    </w:docPart>
    <w:docPart>
      <w:docPartPr>
        <w:name w:val="48BA806225274A05BAA32AF96E138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94B05-1E90-405C-9BFD-EAE6FE7D7E54}"/>
      </w:docPartPr>
      <w:docPartBody>
        <w:p w:rsidR="00000000" w:rsidRDefault="00FF3B3B" w:rsidP="00FF3B3B">
          <w:pPr>
            <w:pStyle w:val="48BA806225274A05BAA32AF96E138F85"/>
          </w:pPr>
          <w:r w:rsidRPr="00CF1A49">
            <w:t>Email</w:t>
          </w:r>
        </w:p>
      </w:docPartBody>
    </w:docPart>
    <w:docPart>
      <w:docPartPr>
        <w:name w:val="35DA8707782A493CB0BD6700DC752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28975-7C49-4B60-B39E-74F19B7E124F}"/>
      </w:docPartPr>
      <w:docPartBody>
        <w:p w:rsidR="00000000" w:rsidRDefault="00FF3B3B" w:rsidP="00FF3B3B">
          <w:pPr>
            <w:pStyle w:val="35DA8707782A493CB0BD6700DC752642"/>
          </w:pPr>
          <w:r w:rsidRPr="00CF1A49">
            <w:t>·</w:t>
          </w:r>
        </w:p>
      </w:docPartBody>
    </w:docPart>
    <w:docPart>
      <w:docPartPr>
        <w:name w:val="2A8856F01D304B48A7D269A950A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AB7FE-F9A2-4E4E-AA10-FE63E003A6EA}"/>
      </w:docPartPr>
      <w:docPartBody>
        <w:p w:rsidR="00000000" w:rsidRDefault="00FF3B3B" w:rsidP="00FF3B3B">
          <w:pPr>
            <w:pStyle w:val="2A8856F01D304B48A7D269A950A1E0A4"/>
          </w:pPr>
          <w:r w:rsidRPr="00CF1A49">
            <w:t>Email</w:t>
          </w:r>
        </w:p>
      </w:docPartBody>
    </w:docPart>
    <w:docPart>
      <w:docPartPr>
        <w:name w:val="19FF694F23504C4683DC71C134F5F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2C30-0380-414F-8FE2-09772AE33C8B}"/>
      </w:docPartPr>
      <w:docPartBody>
        <w:p w:rsidR="00000000" w:rsidRDefault="00FF3B3B" w:rsidP="00FF3B3B">
          <w:pPr>
            <w:pStyle w:val="19FF694F23504C4683DC71C134F5F30A"/>
          </w:pPr>
          <w:r w:rsidRPr="00CF1A49">
            <w:t>Email</w:t>
          </w:r>
        </w:p>
      </w:docPartBody>
    </w:docPart>
    <w:docPart>
      <w:docPartPr>
        <w:name w:val="DB8769E02013428ABE2794C99BFA3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19622-2BE4-453F-AA26-1BD069BD2E55}"/>
      </w:docPartPr>
      <w:docPartBody>
        <w:p w:rsidR="00000000" w:rsidRDefault="00FF3B3B" w:rsidP="00FF3B3B">
          <w:pPr>
            <w:pStyle w:val="DB8769E02013428ABE2794C99BFA352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63"/>
    <w:rsid w:val="004C7063"/>
    <w:rsid w:val="005158A1"/>
    <w:rsid w:val="005E184E"/>
    <w:rsid w:val="006407BB"/>
    <w:rsid w:val="00815D31"/>
    <w:rsid w:val="009F2702"/>
    <w:rsid w:val="00E86B63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6F184DBC8C43E882B74F7E5BC5D4B4">
    <w:name w:val="596F184DBC8C43E882B74F7E5BC5D4B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1490B4C049043268B4BEB86A47F5CCF">
    <w:name w:val="81490B4C049043268B4BEB86A47F5CCF"/>
  </w:style>
  <w:style w:type="paragraph" w:customStyle="1" w:styleId="7D2DCE6E36804EA482BE7A2CC7C082C8">
    <w:name w:val="7D2DCE6E36804EA482BE7A2CC7C082C8"/>
  </w:style>
  <w:style w:type="paragraph" w:customStyle="1" w:styleId="5C0CFE14F9934A0B96085616488DCA09">
    <w:name w:val="5C0CFE14F9934A0B96085616488DCA09"/>
  </w:style>
  <w:style w:type="paragraph" w:customStyle="1" w:styleId="27936791F1694BF3ADB764C474607DB3">
    <w:name w:val="27936791F1694BF3ADB764C474607DB3"/>
  </w:style>
  <w:style w:type="paragraph" w:customStyle="1" w:styleId="B5C927C808984133AC19C59145529CB4">
    <w:name w:val="B5C927C808984133AC19C59145529CB4"/>
  </w:style>
  <w:style w:type="paragraph" w:customStyle="1" w:styleId="B830D4AFF4BB466096E404FF37E0B78E">
    <w:name w:val="B830D4AFF4BB466096E404FF37E0B78E"/>
  </w:style>
  <w:style w:type="paragraph" w:customStyle="1" w:styleId="C6A3EC13F179464FBB63B4E776179150">
    <w:name w:val="C6A3EC13F179464FBB63B4E776179150"/>
  </w:style>
  <w:style w:type="paragraph" w:customStyle="1" w:styleId="8B8B3536A8CA40EEAB7596D6653AC088">
    <w:name w:val="8B8B3536A8CA40EEAB7596D6653AC088"/>
  </w:style>
  <w:style w:type="paragraph" w:customStyle="1" w:styleId="AACF61C19CA148059E47BDEB1DEE6CF9">
    <w:name w:val="AACF61C19CA148059E47BDEB1DEE6CF9"/>
  </w:style>
  <w:style w:type="paragraph" w:customStyle="1" w:styleId="F148C9668FE544158362C0941BC12E92">
    <w:name w:val="F148C9668FE544158362C0941BC12E92"/>
  </w:style>
  <w:style w:type="paragraph" w:customStyle="1" w:styleId="FE6A2AADBDCE481DB09D2BFFF0333828">
    <w:name w:val="FE6A2AADBDCE481DB09D2BFFF0333828"/>
  </w:style>
  <w:style w:type="paragraph" w:customStyle="1" w:styleId="6CC2A3526F804AD7875C56BF11FD0772">
    <w:name w:val="6CC2A3526F804AD7875C56BF11FD0772"/>
  </w:style>
  <w:style w:type="paragraph" w:customStyle="1" w:styleId="11242186F1E84D21A6E681E69D5723B4">
    <w:name w:val="11242186F1E84D21A6E681E69D5723B4"/>
  </w:style>
  <w:style w:type="paragraph" w:customStyle="1" w:styleId="31453E20CDDE4C51B5EFE4E9DFBC5295">
    <w:name w:val="31453E20CDDE4C51B5EFE4E9DFBC529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6D24545E7B0466C9C1434FEAAB88B99">
    <w:name w:val="A6D24545E7B0466C9C1434FEAAB88B99"/>
  </w:style>
  <w:style w:type="paragraph" w:customStyle="1" w:styleId="5D86350802FC4C20AC0851396669971B">
    <w:name w:val="5D86350802FC4C20AC0851396669971B"/>
  </w:style>
  <w:style w:type="paragraph" w:customStyle="1" w:styleId="FE954644104942E497E5A986E1171C94">
    <w:name w:val="FE954644104942E497E5A986E1171C94"/>
  </w:style>
  <w:style w:type="paragraph" w:customStyle="1" w:styleId="516927EFD09A4A84B536C10E495F32A0">
    <w:name w:val="516927EFD09A4A84B536C10E495F32A0"/>
  </w:style>
  <w:style w:type="paragraph" w:customStyle="1" w:styleId="53FCE00F472041E3B6A755654DC70457">
    <w:name w:val="53FCE00F472041E3B6A755654DC70457"/>
  </w:style>
  <w:style w:type="paragraph" w:customStyle="1" w:styleId="62996B3ABB4E41B1B784C0B5BE0DFE15">
    <w:name w:val="62996B3ABB4E41B1B784C0B5BE0DFE15"/>
  </w:style>
  <w:style w:type="paragraph" w:customStyle="1" w:styleId="87E9CF9115414FBBB0BABD53577931A2">
    <w:name w:val="87E9CF9115414FBBB0BABD53577931A2"/>
  </w:style>
  <w:style w:type="paragraph" w:customStyle="1" w:styleId="6B64EC2C04D5409181202D5C9E67B229">
    <w:name w:val="6B64EC2C04D5409181202D5C9E67B229"/>
  </w:style>
  <w:style w:type="paragraph" w:customStyle="1" w:styleId="124E2DA00AFB4892A2AF877C8B095974">
    <w:name w:val="124E2DA00AFB4892A2AF877C8B095974"/>
  </w:style>
  <w:style w:type="paragraph" w:customStyle="1" w:styleId="0AF3750B20B3480B80DE24D45A09357A">
    <w:name w:val="0AF3750B20B3480B80DE24D45A09357A"/>
  </w:style>
  <w:style w:type="paragraph" w:customStyle="1" w:styleId="E94A600FC3704D9E95ADEB084467D43B">
    <w:name w:val="E94A600FC3704D9E95ADEB084467D43B"/>
  </w:style>
  <w:style w:type="paragraph" w:customStyle="1" w:styleId="D3CBC4649478406684F71F1E53F2EB2B">
    <w:name w:val="D3CBC4649478406684F71F1E53F2EB2B"/>
  </w:style>
  <w:style w:type="paragraph" w:customStyle="1" w:styleId="9D15C090E1014E518A186382F61F8EA0">
    <w:name w:val="9D15C090E1014E518A186382F61F8EA0"/>
  </w:style>
  <w:style w:type="paragraph" w:customStyle="1" w:styleId="98572F05C7CE4B58A1B25B76A9D2B141">
    <w:name w:val="98572F05C7CE4B58A1B25B76A9D2B141"/>
  </w:style>
  <w:style w:type="paragraph" w:customStyle="1" w:styleId="7B27130D7733457D98FED9E286281E7A">
    <w:name w:val="7B27130D7733457D98FED9E286281E7A"/>
  </w:style>
  <w:style w:type="paragraph" w:customStyle="1" w:styleId="32E31B6B54C64103871FF90BA0ADBA1E">
    <w:name w:val="32E31B6B54C64103871FF90BA0ADBA1E"/>
  </w:style>
  <w:style w:type="paragraph" w:customStyle="1" w:styleId="072135A9DFAD4D7390E831DCD8240EA8">
    <w:name w:val="072135A9DFAD4D7390E831DCD8240EA8"/>
  </w:style>
  <w:style w:type="paragraph" w:customStyle="1" w:styleId="DC371A05399B493BA30C09B80B51032D">
    <w:name w:val="DC371A05399B493BA30C09B80B51032D"/>
  </w:style>
  <w:style w:type="paragraph" w:customStyle="1" w:styleId="5A1BBD7A84BB446EB554FB6AE8734B20">
    <w:name w:val="5A1BBD7A84BB446EB554FB6AE8734B20"/>
  </w:style>
  <w:style w:type="paragraph" w:customStyle="1" w:styleId="4E90F8F11D824CB687A9EE75A15A8B15">
    <w:name w:val="4E90F8F11D824CB687A9EE75A15A8B15"/>
  </w:style>
  <w:style w:type="paragraph" w:customStyle="1" w:styleId="5A33CA2B334B44D191F06BC97646CE98">
    <w:name w:val="5A33CA2B334B44D191F06BC97646CE98"/>
  </w:style>
  <w:style w:type="paragraph" w:customStyle="1" w:styleId="66E25686A2564F73A9A8B881959B52A7">
    <w:name w:val="66E25686A2564F73A9A8B881959B52A7"/>
  </w:style>
  <w:style w:type="paragraph" w:customStyle="1" w:styleId="BDE30595DD5A481BBD20EC15C2A00724">
    <w:name w:val="BDE30595DD5A481BBD20EC15C2A00724"/>
  </w:style>
  <w:style w:type="paragraph" w:customStyle="1" w:styleId="064BAA4DF2F84AB987EA0220FFCED83F">
    <w:name w:val="064BAA4DF2F84AB987EA0220FFCED83F"/>
  </w:style>
  <w:style w:type="paragraph" w:customStyle="1" w:styleId="4B046AD41B834CE1A7AD8D0CF122A64E">
    <w:name w:val="4B046AD41B834CE1A7AD8D0CF122A64E"/>
  </w:style>
  <w:style w:type="paragraph" w:customStyle="1" w:styleId="09985FC6838449DFB3A74802864A6AE7">
    <w:name w:val="09985FC6838449DFB3A74802864A6AE7"/>
  </w:style>
  <w:style w:type="paragraph" w:customStyle="1" w:styleId="C075011CACE148E29FBA555C65687B86">
    <w:name w:val="C075011CACE148E29FBA555C65687B86"/>
    <w:rsid w:val="00E86B63"/>
  </w:style>
  <w:style w:type="paragraph" w:customStyle="1" w:styleId="ECAD753EAF28470E977AD651BBAF68CA">
    <w:name w:val="ECAD753EAF28470E977AD651BBAF68CA"/>
    <w:rsid w:val="00E86B63"/>
  </w:style>
  <w:style w:type="paragraph" w:customStyle="1" w:styleId="C1F9F3EDD4D64DF097F07FE2FF9270D1">
    <w:name w:val="C1F9F3EDD4D64DF097F07FE2FF9270D1"/>
    <w:rsid w:val="00E86B63"/>
  </w:style>
  <w:style w:type="paragraph" w:customStyle="1" w:styleId="CE964A1A300540D1B02C14C9F0B18B0D">
    <w:name w:val="CE964A1A300540D1B02C14C9F0B18B0D"/>
    <w:rsid w:val="00E86B63"/>
  </w:style>
  <w:style w:type="paragraph" w:customStyle="1" w:styleId="563DC281DE854B91B2CA4D99268B9BFC">
    <w:name w:val="563DC281DE854B91B2CA4D99268B9BFC"/>
    <w:rsid w:val="00E86B63"/>
  </w:style>
  <w:style w:type="paragraph" w:customStyle="1" w:styleId="8EEA401CA9194CC3994088147E62F6A0">
    <w:name w:val="8EEA401CA9194CC3994088147E62F6A0"/>
    <w:rsid w:val="005158A1"/>
  </w:style>
  <w:style w:type="paragraph" w:customStyle="1" w:styleId="8FF5E62508664129811B3321423CDA30">
    <w:name w:val="8FF5E62508664129811B3321423CDA30"/>
    <w:rsid w:val="005158A1"/>
  </w:style>
  <w:style w:type="paragraph" w:customStyle="1" w:styleId="ED6F14D4E04F455FB03E113DB885D805">
    <w:name w:val="ED6F14D4E04F455FB03E113DB885D805"/>
    <w:rsid w:val="005158A1"/>
  </w:style>
  <w:style w:type="paragraph" w:customStyle="1" w:styleId="A793E03F1D2843BD8C9BEF2BBF69105E">
    <w:name w:val="A793E03F1D2843BD8C9BEF2BBF69105E"/>
    <w:rsid w:val="005158A1"/>
  </w:style>
  <w:style w:type="paragraph" w:customStyle="1" w:styleId="F5778BCEED014ABC9EC925D6F7020FEB">
    <w:name w:val="F5778BCEED014ABC9EC925D6F7020FEB"/>
    <w:rsid w:val="00FF3B3B"/>
  </w:style>
  <w:style w:type="paragraph" w:customStyle="1" w:styleId="6AB764A5C2F541C2BF1D1F751A5CCC68">
    <w:name w:val="6AB764A5C2F541C2BF1D1F751A5CCC68"/>
    <w:rsid w:val="00FF3B3B"/>
  </w:style>
  <w:style w:type="paragraph" w:customStyle="1" w:styleId="600C0E67E8914DF4B414E78AC7439DEE">
    <w:name w:val="600C0E67E8914DF4B414E78AC7439DEE"/>
    <w:rsid w:val="00FF3B3B"/>
  </w:style>
  <w:style w:type="paragraph" w:customStyle="1" w:styleId="FF7732D3F6B64728B91407FE9D40A34C">
    <w:name w:val="FF7732D3F6B64728B91407FE9D40A34C"/>
    <w:rsid w:val="00FF3B3B"/>
  </w:style>
  <w:style w:type="paragraph" w:customStyle="1" w:styleId="E9B4998488364D6AB3CE10F53C430A04">
    <w:name w:val="E9B4998488364D6AB3CE10F53C430A04"/>
    <w:rsid w:val="00FF3B3B"/>
  </w:style>
  <w:style w:type="paragraph" w:customStyle="1" w:styleId="739683B8B8DC405F980CEE278E44E43B">
    <w:name w:val="739683B8B8DC405F980CEE278E44E43B"/>
    <w:rsid w:val="00FF3B3B"/>
  </w:style>
  <w:style w:type="paragraph" w:customStyle="1" w:styleId="5D3B182B5A5242DAB9347817863A92E1">
    <w:name w:val="5D3B182B5A5242DAB9347817863A92E1"/>
    <w:rsid w:val="00FF3B3B"/>
  </w:style>
  <w:style w:type="paragraph" w:customStyle="1" w:styleId="3E31463753234E9BA914E9348529FD99">
    <w:name w:val="3E31463753234E9BA914E9348529FD99"/>
    <w:rsid w:val="00FF3B3B"/>
  </w:style>
  <w:style w:type="paragraph" w:customStyle="1" w:styleId="3DACCF27CE1248E9B1BB238B4B701EBC">
    <w:name w:val="3DACCF27CE1248E9B1BB238B4B701EBC"/>
    <w:rsid w:val="00FF3B3B"/>
  </w:style>
  <w:style w:type="paragraph" w:customStyle="1" w:styleId="0DBA30384F5B4BD5AF1700A3FD97D12C">
    <w:name w:val="0DBA30384F5B4BD5AF1700A3FD97D12C"/>
    <w:rsid w:val="00FF3B3B"/>
  </w:style>
  <w:style w:type="paragraph" w:customStyle="1" w:styleId="B325D64AD4394807BA8CA0694D90538E">
    <w:name w:val="B325D64AD4394807BA8CA0694D90538E"/>
    <w:rsid w:val="00FF3B3B"/>
  </w:style>
  <w:style w:type="paragraph" w:customStyle="1" w:styleId="3FC9A0C08E2C4C6381813754E21B4245">
    <w:name w:val="3FC9A0C08E2C4C6381813754E21B4245"/>
    <w:rsid w:val="00FF3B3B"/>
  </w:style>
  <w:style w:type="paragraph" w:customStyle="1" w:styleId="D6FB9934128D4FDAAA54988CC53D735D">
    <w:name w:val="D6FB9934128D4FDAAA54988CC53D735D"/>
    <w:rsid w:val="00FF3B3B"/>
  </w:style>
  <w:style w:type="paragraph" w:customStyle="1" w:styleId="4B5ED9E51FC942C8B5CB19074B43C24D">
    <w:name w:val="4B5ED9E51FC942C8B5CB19074B43C24D"/>
    <w:rsid w:val="00FF3B3B"/>
  </w:style>
  <w:style w:type="paragraph" w:customStyle="1" w:styleId="236AAA06F1CD48A2B7A1A2E535BE13BD">
    <w:name w:val="236AAA06F1CD48A2B7A1A2E535BE13BD"/>
    <w:rsid w:val="00FF3B3B"/>
  </w:style>
  <w:style w:type="paragraph" w:customStyle="1" w:styleId="8F20D1AAD9E14F5AA7CBF34E2CA02937">
    <w:name w:val="8F20D1AAD9E14F5AA7CBF34E2CA02937"/>
    <w:rsid w:val="00FF3B3B"/>
  </w:style>
  <w:style w:type="paragraph" w:customStyle="1" w:styleId="D2F2FC8B9F234F2889A7A8C4F01ECD4D">
    <w:name w:val="D2F2FC8B9F234F2889A7A8C4F01ECD4D"/>
    <w:rsid w:val="00FF3B3B"/>
  </w:style>
  <w:style w:type="paragraph" w:customStyle="1" w:styleId="14ABEF39234F4F1CBD30AF7296BD2D86">
    <w:name w:val="14ABEF39234F4F1CBD30AF7296BD2D86"/>
    <w:rsid w:val="00FF3B3B"/>
  </w:style>
  <w:style w:type="paragraph" w:customStyle="1" w:styleId="FE75D3DBB7C04969BB4A970E4C8456AB">
    <w:name w:val="FE75D3DBB7C04969BB4A970E4C8456AB"/>
    <w:rsid w:val="00FF3B3B"/>
  </w:style>
  <w:style w:type="paragraph" w:customStyle="1" w:styleId="1610B839F1A24CC8BA11A39BE923D768">
    <w:name w:val="1610B839F1A24CC8BA11A39BE923D768"/>
    <w:rsid w:val="00FF3B3B"/>
  </w:style>
  <w:style w:type="paragraph" w:customStyle="1" w:styleId="48BA806225274A05BAA32AF96E138F85">
    <w:name w:val="48BA806225274A05BAA32AF96E138F85"/>
    <w:rsid w:val="00FF3B3B"/>
  </w:style>
  <w:style w:type="paragraph" w:customStyle="1" w:styleId="35DA8707782A493CB0BD6700DC752642">
    <w:name w:val="35DA8707782A493CB0BD6700DC752642"/>
    <w:rsid w:val="00FF3B3B"/>
  </w:style>
  <w:style w:type="paragraph" w:customStyle="1" w:styleId="2A8856F01D304B48A7D269A950A1E0A4">
    <w:name w:val="2A8856F01D304B48A7D269A950A1E0A4"/>
    <w:rsid w:val="00FF3B3B"/>
  </w:style>
  <w:style w:type="paragraph" w:customStyle="1" w:styleId="19FF694F23504C4683DC71C134F5F30A">
    <w:name w:val="19FF694F23504C4683DC71C134F5F30A"/>
    <w:rsid w:val="00FF3B3B"/>
  </w:style>
  <w:style w:type="paragraph" w:customStyle="1" w:styleId="DB8769E02013428ABE2794C99BFA3525">
    <w:name w:val="DB8769E02013428ABE2794C99BFA3525"/>
    <w:rsid w:val="00FF3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79DB-D464-48BB-BC45-F00D1BB0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62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2023-01-13T19:30:00Z</dcterms:created>
  <dcterms:modified xsi:type="dcterms:W3CDTF">2023-01-19T18:55:00Z</dcterms:modified>
  <cp:category/>
</cp:coreProperties>
</file>